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95B44" w14:textId="77777777" w:rsidR="000C1149" w:rsidRDefault="000C1149">
      <w:pPr>
        <w:pStyle w:val="ETUSOTSIKKOT"/>
      </w:pPr>
      <w:r>
        <w:t>vaasan yliopisto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5F0B4E" w14:textId="77777777" w:rsidR="000C1149" w:rsidRDefault="00CC5EFD">
      <w:pPr>
        <w:pStyle w:val="ETUSOTSIKKOT"/>
      </w:pPr>
      <w:r>
        <w:t>tekniikan ja innovaatiojohtamisen yksikkö</w:t>
      </w:r>
    </w:p>
    <w:p w14:paraId="244193BE" w14:textId="77777777" w:rsidR="000C1149" w:rsidRDefault="000539D9">
      <w:pPr>
        <w:pStyle w:val="ETUSOTSIKKOT"/>
      </w:pPr>
      <w:r>
        <w:t>automaatiotekniikka</w:t>
      </w:r>
    </w:p>
    <w:p w14:paraId="02CDA2CA" w14:textId="77777777" w:rsidR="000C1149" w:rsidRDefault="000C1149">
      <w:pPr>
        <w:pStyle w:val="ETUSOTSIKKOT"/>
      </w:pPr>
    </w:p>
    <w:p w14:paraId="25EACCCB" w14:textId="77777777" w:rsidR="000C1149" w:rsidRDefault="000C1149">
      <w:pPr>
        <w:pStyle w:val="ETUSOTSIKKOT"/>
      </w:pPr>
    </w:p>
    <w:p w14:paraId="3BBF3E12" w14:textId="77777777" w:rsidR="000C1149" w:rsidRDefault="000C1149">
      <w:pPr>
        <w:pStyle w:val="ETUSOTSIKKOT"/>
      </w:pPr>
    </w:p>
    <w:p w14:paraId="32BD1D78" w14:textId="77777777" w:rsidR="000C1149" w:rsidRPr="000539D9" w:rsidRDefault="000C1149"/>
    <w:p w14:paraId="1C2051C6" w14:textId="108E034D" w:rsidR="000C1149" w:rsidRPr="00E801AB" w:rsidRDefault="00AA148F">
      <w:pPr>
        <w:pStyle w:val="ETUSTekij"/>
        <w:rPr>
          <w:lang w:val="en-US"/>
        </w:rPr>
      </w:pPr>
      <w:r w:rsidRPr="00E801AB">
        <w:rPr>
          <w:lang w:val="en-US"/>
        </w:rPr>
        <w:t>Vili Auranen</w:t>
      </w:r>
      <w:r w:rsidR="00E801AB" w:rsidRPr="00E801AB">
        <w:rPr>
          <w:lang w:val="en-US"/>
        </w:rPr>
        <w:t xml:space="preserve"> </w:t>
      </w:r>
      <w:r w:rsidR="00E801AB">
        <w:rPr>
          <w:lang w:val="en-US"/>
        </w:rPr>
        <w:t>Z109980</w:t>
      </w:r>
    </w:p>
    <w:p w14:paraId="244BBD82" w14:textId="53DD69DD" w:rsidR="000C1149" w:rsidRPr="00E801AB" w:rsidRDefault="00AA148F">
      <w:pPr>
        <w:pStyle w:val="ETUSAlaotsikko"/>
        <w:rPr>
          <w:lang w:val="en-US"/>
        </w:rPr>
      </w:pPr>
      <w:r w:rsidRPr="00E801AB">
        <w:rPr>
          <w:caps/>
          <w:lang w:val="en-US"/>
        </w:rPr>
        <w:t>Specification document</w:t>
      </w:r>
    </w:p>
    <w:p w14:paraId="08B1D981" w14:textId="77777777" w:rsidR="000C1149" w:rsidRPr="00E801AB" w:rsidRDefault="000C1149">
      <w:pPr>
        <w:pStyle w:val="ETUSAlaotsikko"/>
        <w:rPr>
          <w:lang w:val="en-US"/>
        </w:rPr>
      </w:pPr>
    </w:p>
    <w:p w14:paraId="29F1E2F6" w14:textId="77777777" w:rsidR="000C1149" w:rsidRPr="00E801AB" w:rsidRDefault="000C1149">
      <w:pPr>
        <w:rPr>
          <w:lang w:val="en-US"/>
        </w:rPr>
      </w:pPr>
    </w:p>
    <w:p w14:paraId="3F9CBA94" w14:textId="77777777" w:rsidR="000C1149" w:rsidRPr="00E801AB" w:rsidRDefault="000C1149">
      <w:pPr>
        <w:rPr>
          <w:lang w:val="en-US"/>
        </w:rPr>
      </w:pPr>
    </w:p>
    <w:p w14:paraId="7AAE96FB" w14:textId="5B696972" w:rsidR="000C1149" w:rsidRPr="00E801AB" w:rsidRDefault="00CC5EFD">
      <w:pPr>
        <w:pStyle w:val="ETUSpvm"/>
        <w:rPr>
          <w:lang w:val="en-US"/>
        </w:rPr>
      </w:pPr>
      <w:r w:rsidRPr="00E801AB">
        <w:rPr>
          <w:lang w:val="en-US"/>
        </w:rPr>
        <w:t>ICAT3</w:t>
      </w:r>
      <w:r w:rsidR="00F76DD0" w:rsidRPr="00E801AB">
        <w:rPr>
          <w:lang w:val="en-US"/>
        </w:rPr>
        <w:t>13</w:t>
      </w:r>
      <w:r w:rsidRPr="00E801AB">
        <w:rPr>
          <w:lang w:val="en-US"/>
        </w:rPr>
        <w:t xml:space="preserve">0 </w:t>
      </w:r>
    </w:p>
    <w:p w14:paraId="16E30582" w14:textId="75E3D301" w:rsidR="000C1149" w:rsidRDefault="00CC5EFD">
      <w:pPr>
        <w:pStyle w:val="ETUSpvm"/>
      </w:pPr>
      <w:r>
        <w:t xml:space="preserve">Vaasassa </w:t>
      </w:r>
      <w:r w:rsidR="00AA148F">
        <w:t>15.3.2020</w:t>
      </w:r>
    </w:p>
    <w:p w14:paraId="1E571C7A" w14:textId="77777777" w:rsidR="000C1149" w:rsidRPr="00CC5EFD" w:rsidRDefault="000C1149"/>
    <w:p w14:paraId="097927FB" w14:textId="09581E0C" w:rsidR="000C1149" w:rsidRDefault="000C1149">
      <w:pPr>
        <w:pStyle w:val="SISLLYSLUETTELO"/>
      </w:pPr>
      <w:r>
        <w:br w:type="page"/>
      </w:r>
      <w:bookmarkStart w:id="0" w:name="_Toc35170834"/>
      <w:r w:rsidR="0036028F">
        <w:lastRenderedPageBreak/>
        <w:t>Table of contents</w:t>
      </w:r>
      <w:bookmarkStart w:id="1" w:name="_GoBack"/>
      <w:bookmarkEnd w:id="0"/>
      <w:bookmarkEnd w:id="1"/>
    </w:p>
    <w:p w14:paraId="6C0AAA7B" w14:textId="68B8BCA3" w:rsidR="0036028F" w:rsidRDefault="00956837">
      <w:pPr>
        <w:pStyle w:val="Sisluet1"/>
        <w:rPr>
          <w:rFonts w:asciiTheme="minorHAnsi" w:eastAsiaTheme="minorEastAsia" w:hAnsiTheme="minorHAnsi" w:cstheme="minorBidi"/>
          <w:caps w:val="0"/>
          <w:color w:val="auto"/>
          <w:sz w:val="22"/>
          <w:szCs w:val="22"/>
          <w:lang w:eastAsia="fi-F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170834" w:history="1">
        <w:r w:rsidR="0036028F" w:rsidRPr="003441A4">
          <w:rPr>
            <w:rStyle w:val="Hyperlinkki"/>
          </w:rPr>
          <w:t>Table of contents</w:t>
        </w:r>
        <w:r w:rsidR="0036028F">
          <w:rPr>
            <w:webHidden/>
          </w:rPr>
          <w:tab/>
        </w:r>
        <w:r w:rsidR="0036028F">
          <w:rPr>
            <w:webHidden/>
          </w:rPr>
          <w:fldChar w:fldCharType="begin"/>
        </w:r>
        <w:r w:rsidR="0036028F">
          <w:rPr>
            <w:webHidden/>
          </w:rPr>
          <w:instrText xml:space="preserve"> PAGEREF _Toc35170834 \h </w:instrText>
        </w:r>
        <w:r w:rsidR="0036028F">
          <w:rPr>
            <w:webHidden/>
          </w:rPr>
        </w:r>
        <w:r w:rsidR="0036028F">
          <w:rPr>
            <w:webHidden/>
          </w:rPr>
          <w:fldChar w:fldCharType="separate"/>
        </w:r>
        <w:r w:rsidR="0036028F">
          <w:rPr>
            <w:webHidden/>
          </w:rPr>
          <w:t>2</w:t>
        </w:r>
        <w:r w:rsidR="0036028F">
          <w:rPr>
            <w:webHidden/>
          </w:rPr>
          <w:fldChar w:fldCharType="end"/>
        </w:r>
      </w:hyperlink>
    </w:p>
    <w:p w14:paraId="703B2D83" w14:textId="5C6F1FC7" w:rsidR="0036028F" w:rsidRDefault="0036028F">
      <w:pPr>
        <w:pStyle w:val="Sisluet1"/>
        <w:rPr>
          <w:rFonts w:asciiTheme="minorHAnsi" w:eastAsiaTheme="minorEastAsia" w:hAnsiTheme="minorHAnsi" w:cstheme="minorBidi"/>
          <w:caps w:val="0"/>
          <w:color w:val="auto"/>
          <w:sz w:val="22"/>
          <w:szCs w:val="22"/>
          <w:lang w:eastAsia="fi-FI"/>
        </w:rPr>
      </w:pPr>
      <w:hyperlink w:anchor="_Toc35170835" w:history="1">
        <w:r w:rsidRPr="003441A4">
          <w:rPr>
            <w:rStyle w:val="Hyperlinkki"/>
          </w:rPr>
          <w:t>1</w:t>
        </w:r>
        <w:r>
          <w:rPr>
            <w:rFonts w:asciiTheme="minorHAnsi" w:eastAsiaTheme="minorEastAsia" w:hAnsiTheme="minorHAnsi" w:cstheme="minorBidi"/>
            <w:caps w:val="0"/>
            <w:color w:val="auto"/>
            <w:sz w:val="22"/>
            <w:szCs w:val="22"/>
            <w:lang w:eastAsia="fi-FI"/>
          </w:rPr>
          <w:tab/>
        </w:r>
        <w:r w:rsidRPr="003441A4">
          <w:rPr>
            <w:rStyle w:val="Hyperlinkki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_Toc35170835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94DEC1C" w14:textId="191E2E5B" w:rsidR="0036028F" w:rsidRDefault="0036028F">
      <w:pPr>
        <w:pStyle w:val="Sisluet2"/>
        <w:rPr>
          <w:rFonts w:asciiTheme="minorHAnsi" w:eastAsiaTheme="minorEastAsia" w:hAnsiTheme="minorHAnsi" w:cstheme="minorBidi"/>
          <w:sz w:val="22"/>
          <w:szCs w:val="22"/>
          <w:lang w:eastAsia="fi-FI"/>
        </w:rPr>
      </w:pPr>
      <w:hyperlink w:anchor="_Toc35170836" w:history="1">
        <w:r w:rsidRPr="003441A4">
          <w:rPr>
            <w:rStyle w:val="Hyperlinkki"/>
            <w:lang w:val="en-US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fi-FI"/>
          </w:rPr>
          <w:tab/>
        </w:r>
        <w:r w:rsidRPr="003441A4">
          <w:rPr>
            <w:rStyle w:val="Hyperlinkki"/>
            <w:lang w:val="en-US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_Toc35170836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D67A8D8" w14:textId="4517F6B9" w:rsidR="0036028F" w:rsidRDefault="0036028F">
      <w:pPr>
        <w:pStyle w:val="Sisluet2"/>
        <w:rPr>
          <w:rFonts w:asciiTheme="minorHAnsi" w:eastAsiaTheme="minorEastAsia" w:hAnsiTheme="minorHAnsi" w:cstheme="minorBidi"/>
          <w:sz w:val="22"/>
          <w:szCs w:val="22"/>
          <w:lang w:eastAsia="fi-FI"/>
        </w:rPr>
      </w:pPr>
      <w:hyperlink w:anchor="_Toc35170837" w:history="1">
        <w:r w:rsidRPr="003441A4">
          <w:rPr>
            <w:rStyle w:val="Hyperlinkki"/>
            <w:lang w:val="en-US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fi-FI"/>
          </w:rPr>
          <w:tab/>
        </w:r>
        <w:r w:rsidRPr="003441A4">
          <w:rPr>
            <w:rStyle w:val="Hyperlinkki"/>
            <w:lang w:val="en-US"/>
          </w:rPr>
          <w:t>INTENDED AUDIENCE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_Toc35170837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CC5228F" w14:textId="15FB4AC2" w:rsidR="0036028F" w:rsidRDefault="0036028F">
      <w:pPr>
        <w:pStyle w:val="Sisluet2"/>
        <w:rPr>
          <w:rFonts w:asciiTheme="minorHAnsi" w:eastAsiaTheme="minorEastAsia" w:hAnsiTheme="minorHAnsi" w:cstheme="minorBidi"/>
          <w:sz w:val="22"/>
          <w:szCs w:val="22"/>
          <w:lang w:eastAsia="fi-FI"/>
        </w:rPr>
      </w:pPr>
      <w:hyperlink w:anchor="_Toc35170838" w:history="1">
        <w:r w:rsidRPr="003441A4">
          <w:rPr>
            <w:rStyle w:val="Hyperlinkki"/>
            <w:lang w:val="en-US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fi-FI"/>
          </w:rPr>
          <w:tab/>
        </w:r>
        <w:r w:rsidRPr="003441A4">
          <w:rPr>
            <w:rStyle w:val="Hyperlinkki"/>
            <w:lang w:val="en-US"/>
          </w:rPr>
          <w:t>PROJECT 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_Toc35170838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1CBBBB7" w14:textId="3419B154" w:rsidR="0036028F" w:rsidRDefault="0036028F">
      <w:pPr>
        <w:pStyle w:val="Sisluet2"/>
        <w:rPr>
          <w:rFonts w:asciiTheme="minorHAnsi" w:eastAsiaTheme="minorEastAsia" w:hAnsiTheme="minorHAnsi" w:cstheme="minorBidi"/>
          <w:sz w:val="22"/>
          <w:szCs w:val="22"/>
          <w:lang w:eastAsia="fi-FI"/>
        </w:rPr>
      </w:pPr>
      <w:hyperlink w:anchor="_Toc35170839" w:history="1">
        <w:r w:rsidRPr="003441A4">
          <w:rPr>
            <w:rStyle w:val="Hyperlinkki"/>
            <w:lang w:val="en-US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fi-FI"/>
          </w:rPr>
          <w:tab/>
        </w:r>
        <w:r w:rsidRPr="003441A4">
          <w:rPr>
            <w:rStyle w:val="Hyperlinkki"/>
            <w:lang w:val="en-US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_Toc35170839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FED2761" w14:textId="3525CC86" w:rsidR="0036028F" w:rsidRDefault="0036028F">
      <w:pPr>
        <w:pStyle w:val="Sisluet1"/>
        <w:rPr>
          <w:rFonts w:asciiTheme="minorHAnsi" w:eastAsiaTheme="minorEastAsia" w:hAnsiTheme="minorHAnsi" w:cstheme="minorBidi"/>
          <w:caps w:val="0"/>
          <w:color w:val="auto"/>
          <w:sz w:val="22"/>
          <w:szCs w:val="22"/>
          <w:lang w:eastAsia="fi-FI"/>
        </w:rPr>
      </w:pPr>
      <w:hyperlink w:anchor="_Toc35170840" w:history="1">
        <w:r w:rsidRPr="003441A4">
          <w:rPr>
            <w:rStyle w:val="Hyperlinkki"/>
          </w:rPr>
          <w:t>2</w:t>
        </w:r>
        <w:r>
          <w:rPr>
            <w:rFonts w:asciiTheme="minorHAnsi" w:eastAsiaTheme="minorEastAsia" w:hAnsiTheme="minorHAnsi" w:cstheme="minorBidi"/>
            <w:caps w:val="0"/>
            <w:color w:val="auto"/>
            <w:sz w:val="22"/>
            <w:szCs w:val="22"/>
            <w:lang w:eastAsia="fi-FI"/>
          </w:rPr>
          <w:tab/>
        </w:r>
        <w:r w:rsidRPr="003441A4">
          <w:rPr>
            <w:rStyle w:val="Hyperlinkki"/>
          </w:rPr>
          <w:t>OVERALL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_Toc35170840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80CB483" w14:textId="16F5E52E" w:rsidR="0036028F" w:rsidRDefault="0036028F">
      <w:pPr>
        <w:pStyle w:val="Sisluet2"/>
        <w:rPr>
          <w:rFonts w:asciiTheme="minorHAnsi" w:eastAsiaTheme="minorEastAsia" w:hAnsiTheme="minorHAnsi" w:cstheme="minorBidi"/>
          <w:sz w:val="22"/>
          <w:szCs w:val="22"/>
          <w:lang w:eastAsia="fi-FI"/>
        </w:rPr>
      </w:pPr>
      <w:hyperlink w:anchor="_Toc35170841" w:history="1">
        <w:r w:rsidRPr="003441A4">
          <w:rPr>
            <w:rStyle w:val="Hyperlinkki"/>
            <w:lang w:val="en-US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fi-FI"/>
          </w:rPr>
          <w:tab/>
        </w:r>
        <w:r w:rsidRPr="003441A4">
          <w:rPr>
            <w:rStyle w:val="Hyperlinkki"/>
            <w:lang w:val="en-US"/>
          </w:rPr>
          <w:t>PRODUCT PERSPECTIVE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_Toc35170841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A760499" w14:textId="2DCD6CBA" w:rsidR="0036028F" w:rsidRDefault="0036028F">
      <w:pPr>
        <w:pStyle w:val="Sisluet2"/>
        <w:rPr>
          <w:rFonts w:asciiTheme="minorHAnsi" w:eastAsiaTheme="minorEastAsia" w:hAnsiTheme="minorHAnsi" w:cstheme="minorBidi"/>
          <w:sz w:val="22"/>
          <w:szCs w:val="22"/>
          <w:lang w:eastAsia="fi-FI"/>
        </w:rPr>
      </w:pPr>
      <w:hyperlink w:anchor="_Toc35170842" w:history="1">
        <w:r w:rsidRPr="003441A4">
          <w:rPr>
            <w:rStyle w:val="Hyperlinkki"/>
            <w:lang w:val="en-US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fi-FI"/>
          </w:rPr>
          <w:tab/>
        </w:r>
        <w:r w:rsidRPr="003441A4">
          <w:rPr>
            <w:rStyle w:val="Hyperlinkki"/>
            <w:lang w:val="en-US"/>
          </w:rPr>
          <w:t>OPERATING ENVIRONMENT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_Toc35170842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C9B1090" w14:textId="7831CA85" w:rsidR="0036028F" w:rsidRDefault="0036028F">
      <w:pPr>
        <w:pStyle w:val="Sisluet1"/>
        <w:rPr>
          <w:rFonts w:asciiTheme="minorHAnsi" w:eastAsiaTheme="minorEastAsia" w:hAnsiTheme="minorHAnsi" w:cstheme="minorBidi"/>
          <w:caps w:val="0"/>
          <w:color w:val="auto"/>
          <w:sz w:val="22"/>
          <w:szCs w:val="22"/>
          <w:lang w:eastAsia="fi-FI"/>
        </w:rPr>
      </w:pPr>
      <w:hyperlink w:anchor="_Toc35170843" w:history="1">
        <w:r w:rsidRPr="003441A4">
          <w:rPr>
            <w:rStyle w:val="Hyperlinkki"/>
          </w:rPr>
          <w:t>3</w:t>
        </w:r>
        <w:r>
          <w:rPr>
            <w:rFonts w:asciiTheme="minorHAnsi" w:eastAsiaTheme="minorEastAsia" w:hAnsiTheme="minorHAnsi" w:cstheme="minorBidi"/>
            <w:caps w:val="0"/>
            <w:color w:val="auto"/>
            <w:sz w:val="22"/>
            <w:szCs w:val="22"/>
            <w:lang w:eastAsia="fi-FI"/>
          </w:rPr>
          <w:tab/>
        </w:r>
        <w:r w:rsidRPr="003441A4">
          <w:rPr>
            <w:rStyle w:val="Hyperlinkki"/>
          </w:rPr>
          <w:t>EXTERNAL INTERFACE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_Toc35170843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3D739E2" w14:textId="78E27CC5" w:rsidR="0036028F" w:rsidRDefault="0036028F">
      <w:pPr>
        <w:pStyle w:val="Sisluet2"/>
        <w:rPr>
          <w:rFonts w:asciiTheme="minorHAnsi" w:eastAsiaTheme="minorEastAsia" w:hAnsiTheme="minorHAnsi" w:cstheme="minorBidi"/>
          <w:sz w:val="22"/>
          <w:szCs w:val="22"/>
          <w:lang w:eastAsia="fi-FI"/>
        </w:rPr>
      </w:pPr>
      <w:hyperlink w:anchor="_Toc35170844" w:history="1">
        <w:r w:rsidRPr="003441A4">
          <w:rPr>
            <w:rStyle w:val="Hyperlinkki"/>
            <w:lang w:val="en-US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fi-FI"/>
          </w:rPr>
          <w:tab/>
        </w:r>
        <w:r w:rsidRPr="003441A4">
          <w:rPr>
            <w:rStyle w:val="Hyperlinkki"/>
            <w:lang w:val="en-US"/>
          </w:rPr>
          <w:t>USERS INTERFACES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_Toc35170844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2D45737" w14:textId="1CE57CCD" w:rsidR="0036028F" w:rsidRDefault="0036028F">
      <w:pPr>
        <w:pStyle w:val="Sisluet2"/>
        <w:rPr>
          <w:rFonts w:asciiTheme="minorHAnsi" w:eastAsiaTheme="minorEastAsia" w:hAnsiTheme="minorHAnsi" w:cstheme="minorBidi"/>
          <w:sz w:val="22"/>
          <w:szCs w:val="22"/>
          <w:lang w:eastAsia="fi-FI"/>
        </w:rPr>
      </w:pPr>
      <w:hyperlink w:anchor="_Toc35170845" w:history="1">
        <w:r w:rsidRPr="003441A4">
          <w:rPr>
            <w:rStyle w:val="Hyperlinkki"/>
            <w:lang w:val="en-US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fi-FI"/>
          </w:rPr>
          <w:tab/>
        </w:r>
        <w:r w:rsidRPr="003441A4">
          <w:rPr>
            <w:rStyle w:val="Hyperlinkki"/>
            <w:lang w:val="en-US"/>
          </w:rPr>
          <w:t>HARDWARE INTERFACE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_Toc35170845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72290B9" w14:textId="3B209C20" w:rsidR="0036028F" w:rsidRDefault="0036028F">
      <w:pPr>
        <w:pStyle w:val="Sisluet1"/>
        <w:rPr>
          <w:rFonts w:asciiTheme="minorHAnsi" w:eastAsiaTheme="minorEastAsia" w:hAnsiTheme="minorHAnsi" w:cstheme="minorBidi"/>
          <w:caps w:val="0"/>
          <w:color w:val="auto"/>
          <w:sz w:val="22"/>
          <w:szCs w:val="22"/>
          <w:lang w:eastAsia="fi-FI"/>
        </w:rPr>
      </w:pPr>
      <w:hyperlink w:anchor="_Toc35170846" w:history="1">
        <w:r w:rsidRPr="003441A4">
          <w:rPr>
            <w:rStyle w:val="Hyperlinkki"/>
          </w:rPr>
          <w:t>4</w:t>
        </w:r>
        <w:r>
          <w:rPr>
            <w:rFonts w:asciiTheme="minorHAnsi" w:eastAsiaTheme="minorEastAsia" w:hAnsiTheme="minorHAnsi" w:cstheme="minorBidi"/>
            <w:caps w:val="0"/>
            <w:color w:val="auto"/>
            <w:sz w:val="22"/>
            <w:szCs w:val="22"/>
            <w:lang w:eastAsia="fi-FI"/>
          </w:rPr>
          <w:tab/>
        </w:r>
        <w:r w:rsidRPr="003441A4">
          <w:rPr>
            <w:rStyle w:val="Hyperlinkki"/>
          </w:rPr>
          <w:t>NONFUNCTIONAL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_Toc35170846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4170ECF" w14:textId="15984428" w:rsidR="0036028F" w:rsidRDefault="0036028F">
      <w:pPr>
        <w:pStyle w:val="Sisluet2"/>
        <w:rPr>
          <w:rFonts w:asciiTheme="minorHAnsi" w:eastAsiaTheme="minorEastAsia" w:hAnsiTheme="minorHAnsi" w:cstheme="minorBidi"/>
          <w:sz w:val="22"/>
          <w:szCs w:val="22"/>
          <w:lang w:eastAsia="fi-FI"/>
        </w:rPr>
      </w:pPr>
      <w:hyperlink w:anchor="_Toc35170847" w:history="1">
        <w:r w:rsidRPr="003441A4">
          <w:rPr>
            <w:rStyle w:val="Hyperlinkki"/>
            <w:lang w:val="en-US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fi-FI"/>
          </w:rPr>
          <w:tab/>
        </w:r>
        <w:r w:rsidRPr="003441A4">
          <w:rPr>
            <w:rStyle w:val="Hyperlinkki"/>
            <w:lang w:val="en-US"/>
          </w:rPr>
          <w:t>PERFORMANCE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_Toc35170847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39FC995" w14:textId="4092FC1F" w:rsidR="0036028F" w:rsidRDefault="0036028F">
      <w:pPr>
        <w:pStyle w:val="Sisluet2"/>
        <w:rPr>
          <w:rFonts w:asciiTheme="minorHAnsi" w:eastAsiaTheme="minorEastAsia" w:hAnsiTheme="minorHAnsi" w:cstheme="minorBidi"/>
          <w:sz w:val="22"/>
          <w:szCs w:val="22"/>
          <w:lang w:eastAsia="fi-FI"/>
        </w:rPr>
      </w:pPr>
      <w:hyperlink w:anchor="_Toc35170848" w:history="1">
        <w:r w:rsidRPr="003441A4">
          <w:rPr>
            <w:rStyle w:val="Hyperlinkki"/>
            <w:lang w:val="en-US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fi-FI"/>
          </w:rPr>
          <w:tab/>
        </w:r>
        <w:r w:rsidRPr="003441A4">
          <w:rPr>
            <w:rStyle w:val="Hyperlinkki"/>
            <w:lang w:val="en-US"/>
          </w:rPr>
          <w:t>SECURITY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_Toc35170848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D2FB591" w14:textId="24051D51" w:rsidR="000C1149" w:rsidRDefault="00956837" w:rsidP="001B6AC3">
      <w:pPr>
        <w:pStyle w:val="Sisluet1"/>
      </w:pPr>
      <w:r>
        <w:fldChar w:fldCharType="end"/>
      </w:r>
    </w:p>
    <w:tbl>
      <w:tblPr>
        <w:tblW w:w="7908" w:type="dxa"/>
        <w:tblLook w:val="0000" w:firstRow="0" w:lastRow="0" w:firstColumn="0" w:lastColumn="0" w:noHBand="0" w:noVBand="0"/>
      </w:tblPr>
      <w:tblGrid>
        <w:gridCol w:w="1668"/>
        <w:gridCol w:w="6240"/>
      </w:tblGrid>
      <w:tr w:rsidR="000C1149" w:rsidRPr="00CC5EFD" w14:paraId="30864048" w14:textId="77777777">
        <w:tc>
          <w:tcPr>
            <w:tcW w:w="1668" w:type="dxa"/>
          </w:tcPr>
          <w:p w14:paraId="6A5554FD" w14:textId="77777777" w:rsidR="000C1149" w:rsidRPr="00CC5EFD" w:rsidRDefault="000C1149" w:rsidP="00CC5EFD"/>
        </w:tc>
        <w:tc>
          <w:tcPr>
            <w:tcW w:w="6240" w:type="dxa"/>
          </w:tcPr>
          <w:p w14:paraId="66AA5B87" w14:textId="77777777" w:rsidR="000C1149" w:rsidRPr="00CC5EFD" w:rsidRDefault="000C1149" w:rsidP="00CC5EFD"/>
        </w:tc>
      </w:tr>
      <w:tr w:rsidR="000C1149" w:rsidRPr="00CC5EFD" w14:paraId="22153BDD" w14:textId="77777777">
        <w:tc>
          <w:tcPr>
            <w:tcW w:w="1668" w:type="dxa"/>
          </w:tcPr>
          <w:p w14:paraId="295CD5C3" w14:textId="77777777" w:rsidR="000C1149" w:rsidRPr="00CC5EFD" w:rsidRDefault="000C1149" w:rsidP="00CC5EFD"/>
        </w:tc>
        <w:tc>
          <w:tcPr>
            <w:tcW w:w="6240" w:type="dxa"/>
          </w:tcPr>
          <w:p w14:paraId="698157E1" w14:textId="77777777" w:rsidR="000C1149" w:rsidRPr="00CC5EFD" w:rsidRDefault="000C1149" w:rsidP="00CC5EFD"/>
        </w:tc>
      </w:tr>
    </w:tbl>
    <w:p w14:paraId="23A6610F" w14:textId="77777777" w:rsidR="000C1149" w:rsidRPr="00CC5EFD" w:rsidRDefault="000C1149" w:rsidP="00CC5EFD"/>
    <w:p w14:paraId="40E632C6" w14:textId="08FFEB55" w:rsidR="000C1149" w:rsidRDefault="00A56349" w:rsidP="00CC5EFD">
      <w:pPr>
        <w:pStyle w:val="Otsikko11"/>
      </w:pPr>
      <w:bookmarkStart w:id="2" w:name="_Toc35170835"/>
      <w:r>
        <w:lastRenderedPageBreak/>
        <w:t>Introduction</w:t>
      </w:r>
      <w:bookmarkEnd w:id="2"/>
    </w:p>
    <w:p w14:paraId="5CF3C71C" w14:textId="3D4997BC" w:rsidR="00AA148F" w:rsidRPr="00AA148F" w:rsidRDefault="00AA148F" w:rsidP="00AA148F">
      <w:pPr>
        <w:pStyle w:val="Otsikko21"/>
        <w:rPr>
          <w:lang w:val="en-US"/>
        </w:rPr>
      </w:pPr>
      <w:bookmarkStart w:id="3" w:name="_Toc35170836"/>
      <w:r>
        <w:rPr>
          <w:lang w:val="en-US"/>
        </w:rPr>
        <w:t>PURPOSE</w:t>
      </w:r>
      <w:bookmarkEnd w:id="3"/>
    </w:p>
    <w:p w14:paraId="7D38DECC" w14:textId="4B4EE5A2" w:rsidR="00594876" w:rsidRDefault="00AA148F" w:rsidP="002F257B">
      <w:pPr>
        <w:pStyle w:val="Teksti"/>
        <w:rPr>
          <w:lang w:val="en-US"/>
        </w:rPr>
      </w:pPr>
      <w:r w:rsidRPr="00AA148F">
        <w:rPr>
          <w:lang w:val="en-US"/>
        </w:rPr>
        <w:t>The purpose of this d</w:t>
      </w:r>
      <w:r>
        <w:rPr>
          <w:lang w:val="en-US"/>
        </w:rPr>
        <w:t>ocument is to build an easy dice rolling application that may come in hand while not dice available.</w:t>
      </w:r>
    </w:p>
    <w:p w14:paraId="2CCC45A1" w14:textId="383DBCF2" w:rsidR="00AA148F" w:rsidRDefault="00AA148F" w:rsidP="00AA148F">
      <w:pPr>
        <w:pStyle w:val="Otsikko21"/>
        <w:rPr>
          <w:lang w:val="en-US"/>
        </w:rPr>
      </w:pPr>
      <w:bookmarkStart w:id="4" w:name="_Toc35170837"/>
      <w:r>
        <w:rPr>
          <w:lang w:val="en-US"/>
        </w:rPr>
        <w:t>INTENDED AUDIENCE</w:t>
      </w:r>
      <w:bookmarkEnd w:id="4"/>
    </w:p>
    <w:p w14:paraId="1BD09D02" w14:textId="7B0BA4FB" w:rsidR="00AA148F" w:rsidRDefault="00AA148F" w:rsidP="00AA148F">
      <w:pPr>
        <w:pStyle w:val="Teksti"/>
        <w:rPr>
          <w:lang w:val="en-US"/>
        </w:rPr>
      </w:pPr>
      <w:r>
        <w:rPr>
          <w:lang w:val="en-US"/>
        </w:rPr>
        <w:t xml:space="preserve">This project is just a prototype and it is meant for a school project only. This has been implemented under the guidance of the lecturer. The prototype might come handy while not having a dice available. </w:t>
      </w:r>
    </w:p>
    <w:p w14:paraId="08C5306A" w14:textId="4E517804" w:rsidR="00AA148F" w:rsidRDefault="00AA148F" w:rsidP="00AA148F">
      <w:pPr>
        <w:pStyle w:val="Otsikko21"/>
        <w:rPr>
          <w:lang w:val="en-US"/>
        </w:rPr>
      </w:pPr>
      <w:bookmarkStart w:id="5" w:name="_Toc35170838"/>
      <w:r>
        <w:rPr>
          <w:lang w:val="en-US"/>
        </w:rPr>
        <w:t>PROJECT SCOPE</w:t>
      </w:r>
      <w:bookmarkEnd w:id="5"/>
    </w:p>
    <w:p w14:paraId="2676023A" w14:textId="55D884E7" w:rsidR="00AA148F" w:rsidRDefault="00AA148F" w:rsidP="00AA148F">
      <w:pPr>
        <w:pStyle w:val="Teksti"/>
        <w:rPr>
          <w:lang w:val="en-US"/>
        </w:rPr>
      </w:pPr>
      <w:r>
        <w:rPr>
          <w:lang w:val="en-US"/>
        </w:rPr>
        <w:t xml:space="preserve">The purpose of the project is to create an easy dice rolling game application that has a </w:t>
      </w:r>
      <w:r w:rsidR="00F149F9">
        <w:rPr>
          <w:lang w:val="en-US"/>
        </w:rPr>
        <w:t xml:space="preserve">secure registration and login function, which are implemented with </w:t>
      </w:r>
      <w:r w:rsidR="00FE115A">
        <w:rPr>
          <w:lang w:val="en-US"/>
        </w:rPr>
        <w:t>G</w:t>
      </w:r>
      <w:r w:rsidR="00F149F9">
        <w:rPr>
          <w:lang w:val="en-US"/>
        </w:rPr>
        <w:t xml:space="preserve">oogle </w:t>
      </w:r>
      <w:r w:rsidR="00FE115A">
        <w:rPr>
          <w:lang w:val="en-US"/>
        </w:rPr>
        <w:t>F</w:t>
      </w:r>
      <w:r w:rsidR="00F149F9">
        <w:rPr>
          <w:lang w:val="en-US"/>
        </w:rPr>
        <w:t xml:space="preserve">irebase. </w:t>
      </w:r>
    </w:p>
    <w:p w14:paraId="6E6F7160" w14:textId="5099ABAF" w:rsidR="005966CB" w:rsidRDefault="005966CB" w:rsidP="005966CB">
      <w:pPr>
        <w:pStyle w:val="Otsikko21"/>
        <w:rPr>
          <w:lang w:val="en-US"/>
        </w:rPr>
      </w:pPr>
      <w:bookmarkStart w:id="6" w:name="_Toc35170839"/>
      <w:r>
        <w:rPr>
          <w:lang w:val="en-US"/>
        </w:rPr>
        <w:t>REFERENCES</w:t>
      </w:r>
      <w:bookmarkEnd w:id="6"/>
    </w:p>
    <w:p w14:paraId="325C4466" w14:textId="4F8A3F61" w:rsidR="005966CB" w:rsidRDefault="005966CB" w:rsidP="005966CB">
      <w:pPr>
        <w:pStyle w:val="Teksti"/>
      </w:pPr>
      <w:hyperlink r:id="rId8" w:history="1">
        <w:r w:rsidRPr="005966CB">
          <w:rPr>
            <w:rStyle w:val="Hyperlinkki"/>
            <w:lang w:val="en-US"/>
          </w:rPr>
          <w:t>https://firebase.google.com/?hl=fi</w:t>
        </w:r>
      </w:hyperlink>
    </w:p>
    <w:p w14:paraId="05AE56DD" w14:textId="0C4721F9" w:rsidR="0024702D" w:rsidRDefault="0024702D" w:rsidP="005966CB">
      <w:pPr>
        <w:pStyle w:val="Teksti"/>
      </w:pPr>
    </w:p>
    <w:p w14:paraId="1FEEFE16" w14:textId="2E966769" w:rsidR="0024702D" w:rsidRDefault="0024702D" w:rsidP="005966CB">
      <w:pPr>
        <w:pStyle w:val="Teksti"/>
      </w:pPr>
    </w:p>
    <w:p w14:paraId="5B0A03AE" w14:textId="2A3C1091" w:rsidR="0024702D" w:rsidRDefault="0024702D" w:rsidP="005966CB">
      <w:pPr>
        <w:pStyle w:val="Teksti"/>
      </w:pPr>
    </w:p>
    <w:p w14:paraId="5D5442CC" w14:textId="5550429E" w:rsidR="0024702D" w:rsidRDefault="0024702D" w:rsidP="0024702D">
      <w:pPr>
        <w:pStyle w:val="Otsikko11"/>
      </w:pPr>
      <w:bookmarkStart w:id="7" w:name="_Toc35170840"/>
      <w:r>
        <w:lastRenderedPageBreak/>
        <w:t>OVERALL DESCRIPTION</w:t>
      </w:r>
      <w:bookmarkEnd w:id="7"/>
    </w:p>
    <w:p w14:paraId="03189DB7" w14:textId="35A47356" w:rsidR="0024702D" w:rsidRDefault="0024702D" w:rsidP="0024702D">
      <w:pPr>
        <w:pStyle w:val="Otsikko21"/>
        <w:rPr>
          <w:lang w:val="en-US"/>
        </w:rPr>
      </w:pPr>
      <w:bookmarkStart w:id="8" w:name="_Toc35170841"/>
      <w:r>
        <w:rPr>
          <w:lang w:val="en-US"/>
        </w:rPr>
        <w:t>PRODUCT PERSPECTIVE</w:t>
      </w:r>
      <w:bookmarkEnd w:id="8"/>
    </w:p>
    <w:p w14:paraId="00E98595" w14:textId="393D868E" w:rsidR="0024702D" w:rsidRDefault="0024702D" w:rsidP="0024702D">
      <w:pPr>
        <w:pStyle w:val="Teksti"/>
        <w:rPr>
          <w:lang w:val="en-US"/>
        </w:rPr>
      </w:pPr>
      <w:r>
        <w:rPr>
          <w:lang w:val="en-US"/>
        </w:rPr>
        <w:t>An easy to use dice rolling application. Has the following features:</w:t>
      </w:r>
    </w:p>
    <w:p w14:paraId="2A434162" w14:textId="4BD72383" w:rsidR="0024702D" w:rsidRPr="0024702D" w:rsidRDefault="0024702D" w:rsidP="0024702D">
      <w:pPr>
        <w:pStyle w:val="Teksti"/>
        <w:numPr>
          <w:ilvl w:val="0"/>
          <w:numId w:val="37"/>
        </w:numPr>
        <w:rPr>
          <w:lang w:val="en-US"/>
        </w:rPr>
      </w:pPr>
      <w:r>
        <w:rPr>
          <w:lang w:val="en-US"/>
        </w:rPr>
        <w:t>Register</w:t>
      </w:r>
      <w:r>
        <w:rPr>
          <w:lang w:val="en-US"/>
        </w:rPr>
        <w:br/>
        <w:t>Registers your account in Google Firebase for future usage</w:t>
      </w:r>
    </w:p>
    <w:p w14:paraId="1A3F5477" w14:textId="10B7B1C8" w:rsidR="0024702D" w:rsidRDefault="0024702D" w:rsidP="0024702D">
      <w:pPr>
        <w:pStyle w:val="Teksti"/>
        <w:numPr>
          <w:ilvl w:val="0"/>
          <w:numId w:val="37"/>
        </w:numPr>
        <w:rPr>
          <w:lang w:val="en-US"/>
        </w:rPr>
      </w:pPr>
      <w:r>
        <w:rPr>
          <w:lang w:val="en-US"/>
        </w:rPr>
        <w:t>Login</w:t>
      </w:r>
      <w:r>
        <w:rPr>
          <w:lang w:val="en-US"/>
        </w:rPr>
        <w:br/>
        <w:t>Checks that you are authorized to use the app from Google Firebase</w:t>
      </w:r>
    </w:p>
    <w:p w14:paraId="026E7EB4" w14:textId="4E060346" w:rsidR="0024702D" w:rsidRDefault="0024702D" w:rsidP="0024702D">
      <w:pPr>
        <w:pStyle w:val="Teksti"/>
        <w:numPr>
          <w:ilvl w:val="0"/>
          <w:numId w:val="37"/>
        </w:numPr>
        <w:rPr>
          <w:lang w:val="en-US"/>
        </w:rPr>
      </w:pPr>
      <w:r>
        <w:rPr>
          <w:lang w:val="en-US"/>
        </w:rPr>
        <w:t>Roll</w:t>
      </w:r>
      <w:r>
        <w:rPr>
          <w:lang w:val="en-US"/>
        </w:rPr>
        <w:br/>
        <w:t>Makes a random value between 1-6</w:t>
      </w:r>
    </w:p>
    <w:p w14:paraId="7718F4A6" w14:textId="3475E71D" w:rsidR="0024702D" w:rsidRDefault="0024702D" w:rsidP="0024702D">
      <w:pPr>
        <w:pStyle w:val="Teksti"/>
        <w:numPr>
          <w:ilvl w:val="0"/>
          <w:numId w:val="37"/>
        </w:numPr>
        <w:rPr>
          <w:lang w:val="en-US"/>
        </w:rPr>
      </w:pPr>
      <w:r>
        <w:rPr>
          <w:lang w:val="en-US"/>
        </w:rPr>
        <w:t>Display</w:t>
      </w:r>
      <w:r>
        <w:rPr>
          <w:lang w:val="en-US"/>
        </w:rPr>
        <w:br/>
        <w:t>Displays the roll result</w:t>
      </w:r>
    </w:p>
    <w:p w14:paraId="2A3011D6" w14:textId="55A1CDE4" w:rsidR="0024702D" w:rsidRDefault="003B400A" w:rsidP="003B400A">
      <w:pPr>
        <w:pStyle w:val="Otsikko21"/>
        <w:rPr>
          <w:lang w:val="en-US"/>
        </w:rPr>
      </w:pPr>
      <w:bookmarkStart w:id="9" w:name="_Toc35170842"/>
      <w:r>
        <w:rPr>
          <w:lang w:val="en-US"/>
        </w:rPr>
        <w:t>OPERATING ENVIRO</w:t>
      </w:r>
      <w:r w:rsidR="00BB19CC">
        <w:rPr>
          <w:lang w:val="en-US"/>
        </w:rPr>
        <w:t>N</w:t>
      </w:r>
      <w:r>
        <w:rPr>
          <w:lang w:val="en-US"/>
        </w:rPr>
        <w:t>MENT</w:t>
      </w:r>
      <w:bookmarkEnd w:id="9"/>
    </w:p>
    <w:p w14:paraId="5503A515" w14:textId="38B6D3DF" w:rsidR="003B400A" w:rsidRDefault="00BB19CC" w:rsidP="003B400A">
      <w:pPr>
        <w:pStyle w:val="Teksti"/>
        <w:rPr>
          <w:lang w:val="en-US"/>
        </w:rPr>
      </w:pPr>
      <w:r>
        <w:rPr>
          <w:lang w:val="en-US"/>
        </w:rPr>
        <w:t>Operating environment is as listed below:</w:t>
      </w:r>
    </w:p>
    <w:p w14:paraId="58EAD599" w14:textId="13EABF40" w:rsidR="00BB19CC" w:rsidRDefault="00BB19CC" w:rsidP="00BB19CC">
      <w:pPr>
        <w:pStyle w:val="Teksti"/>
        <w:numPr>
          <w:ilvl w:val="0"/>
          <w:numId w:val="38"/>
        </w:numPr>
        <w:rPr>
          <w:lang w:val="en-US"/>
        </w:rPr>
      </w:pPr>
      <w:r>
        <w:rPr>
          <w:lang w:val="en-US"/>
        </w:rPr>
        <w:t>Android</w:t>
      </w:r>
    </w:p>
    <w:p w14:paraId="2FB7C1A8" w14:textId="0C57B21D" w:rsidR="00BB19CC" w:rsidRDefault="00BB19CC" w:rsidP="00BB19CC">
      <w:pPr>
        <w:pStyle w:val="Teksti"/>
        <w:numPr>
          <w:ilvl w:val="0"/>
          <w:numId w:val="38"/>
        </w:numPr>
        <w:rPr>
          <w:lang w:val="en-US"/>
        </w:rPr>
      </w:pPr>
      <w:r>
        <w:rPr>
          <w:lang w:val="en-US"/>
        </w:rPr>
        <w:t>Google Firebase</w:t>
      </w:r>
    </w:p>
    <w:p w14:paraId="1B58A767" w14:textId="40324D0A" w:rsidR="00BB19CC" w:rsidRDefault="00BB19CC" w:rsidP="00BB19CC">
      <w:pPr>
        <w:pStyle w:val="Teksti"/>
        <w:numPr>
          <w:ilvl w:val="0"/>
          <w:numId w:val="38"/>
        </w:numPr>
        <w:rPr>
          <w:lang w:val="en-US"/>
        </w:rPr>
      </w:pPr>
      <w:r>
        <w:rPr>
          <w:lang w:val="en-US"/>
        </w:rPr>
        <w:t>C# / Unity</w:t>
      </w:r>
    </w:p>
    <w:p w14:paraId="563808C0" w14:textId="3EB47F7F" w:rsidR="00BB19CC" w:rsidRDefault="00BB19CC" w:rsidP="00BB19CC">
      <w:pPr>
        <w:pStyle w:val="Teksti"/>
        <w:rPr>
          <w:lang w:val="en-US"/>
        </w:rPr>
      </w:pPr>
    </w:p>
    <w:p w14:paraId="2D8C0B7F" w14:textId="70A1D13D" w:rsidR="00BB19CC" w:rsidRDefault="00BB19CC" w:rsidP="00BB19CC">
      <w:pPr>
        <w:pStyle w:val="Teksti"/>
        <w:rPr>
          <w:lang w:val="en-US"/>
        </w:rPr>
      </w:pPr>
    </w:p>
    <w:p w14:paraId="0AE503A7" w14:textId="545DB67B" w:rsidR="00BB19CC" w:rsidRDefault="00BB19CC" w:rsidP="00BB19CC">
      <w:pPr>
        <w:pStyle w:val="Otsikko11"/>
      </w:pPr>
      <w:bookmarkStart w:id="10" w:name="_Toc35170843"/>
      <w:r>
        <w:lastRenderedPageBreak/>
        <w:t>EXTERNAL INTERFACE REQUIREMENTS</w:t>
      </w:r>
      <w:bookmarkEnd w:id="10"/>
    </w:p>
    <w:p w14:paraId="2A2E604E" w14:textId="12D34F9C" w:rsidR="00BB19CC" w:rsidRDefault="00BB19CC" w:rsidP="00BB19CC">
      <w:pPr>
        <w:pStyle w:val="Otsikko21"/>
        <w:rPr>
          <w:lang w:val="en-US"/>
        </w:rPr>
      </w:pPr>
      <w:bookmarkStart w:id="11" w:name="_Toc35170844"/>
      <w:r>
        <w:rPr>
          <w:lang w:val="en-US"/>
        </w:rPr>
        <w:t>USERS INTERFACES</w:t>
      </w:r>
      <w:bookmarkEnd w:id="11"/>
    </w:p>
    <w:p w14:paraId="4FA1CEB7" w14:textId="62705743" w:rsidR="00BB19CC" w:rsidRDefault="00BB19CC" w:rsidP="00BB19CC">
      <w:pPr>
        <w:pStyle w:val="Teksti"/>
        <w:numPr>
          <w:ilvl w:val="0"/>
          <w:numId w:val="39"/>
        </w:numPr>
        <w:rPr>
          <w:lang w:val="en-US"/>
        </w:rPr>
      </w:pPr>
      <w:r>
        <w:rPr>
          <w:lang w:val="en-US"/>
        </w:rPr>
        <w:t>Front-end software: Unity / C#</w:t>
      </w:r>
    </w:p>
    <w:p w14:paraId="2C46D612" w14:textId="7DF91763" w:rsidR="00BB19CC" w:rsidRDefault="00BB19CC" w:rsidP="00BB19CC">
      <w:pPr>
        <w:pStyle w:val="Teksti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Back-end software: Google </w:t>
      </w:r>
      <w:proofErr w:type="spellStart"/>
      <w:r>
        <w:rPr>
          <w:lang w:val="en-US"/>
        </w:rPr>
        <w:t>FireBase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/  C#</w:t>
      </w:r>
      <w:proofErr w:type="gramEnd"/>
    </w:p>
    <w:p w14:paraId="58032A46" w14:textId="26DA87E0" w:rsidR="00BB19CC" w:rsidRDefault="00BB19CC" w:rsidP="00BB19CC">
      <w:pPr>
        <w:pStyle w:val="Otsikko21"/>
        <w:rPr>
          <w:lang w:val="en-US"/>
        </w:rPr>
      </w:pPr>
      <w:bookmarkStart w:id="12" w:name="_Toc35170845"/>
      <w:r>
        <w:rPr>
          <w:lang w:val="en-US"/>
        </w:rPr>
        <w:t>HARDWARE INTERFACE</w:t>
      </w:r>
      <w:bookmarkEnd w:id="12"/>
    </w:p>
    <w:p w14:paraId="289B6F53" w14:textId="051ACE98" w:rsidR="00BB19CC" w:rsidRDefault="00BB19CC" w:rsidP="00BB19CC">
      <w:pPr>
        <w:pStyle w:val="Teksti"/>
        <w:numPr>
          <w:ilvl w:val="0"/>
          <w:numId w:val="40"/>
        </w:numPr>
        <w:rPr>
          <w:lang w:val="en-US"/>
        </w:rPr>
      </w:pPr>
      <w:r>
        <w:rPr>
          <w:lang w:val="en-US"/>
        </w:rPr>
        <w:t>Android</w:t>
      </w:r>
    </w:p>
    <w:p w14:paraId="70744A8C" w14:textId="385CD8F1" w:rsidR="005E7AA6" w:rsidRDefault="005E7AA6" w:rsidP="005E7AA6">
      <w:pPr>
        <w:pStyle w:val="Teksti"/>
        <w:rPr>
          <w:lang w:val="en-US"/>
        </w:rPr>
      </w:pPr>
    </w:p>
    <w:p w14:paraId="5CFB6799" w14:textId="33C22E73" w:rsidR="005E7AA6" w:rsidRDefault="005E7AA6" w:rsidP="005E7AA6">
      <w:pPr>
        <w:pStyle w:val="Teksti"/>
        <w:rPr>
          <w:lang w:val="en-US"/>
        </w:rPr>
      </w:pPr>
    </w:p>
    <w:p w14:paraId="3B7CD1C3" w14:textId="3E87F377" w:rsidR="005E7AA6" w:rsidRDefault="005E7AA6" w:rsidP="005E7AA6">
      <w:pPr>
        <w:pStyle w:val="Teksti"/>
        <w:rPr>
          <w:lang w:val="en-US"/>
        </w:rPr>
      </w:pPr>
    </w:p>
    <w:p w14:paraId="0093FCF8" w14:textId="485C5650" w:rsidR="005E7AA6" w:rsidRDefault="005E7AA6" w:rsidP="005E7AA6">
      <w:pPr>
        <w:pStyle w:val="Teksti"/>
        <w:rPr>
          <w:lang w:val="en-US"/>
        </w:rPr>
      </w:pPr>
    </w:p>
    <w:p w14:paraId="196818F4" w14:textId="4991F812" w:rsidR="005E7AA6" w:rsidRDefault="005E7AA6" w:rsidP="005E7AA6">
      <w:pPr>
        <w:pStyle w:val="Teksti"/>
        <w:rPr>
          <w:lang w:val="en-US"/>
        </w:rPr>
      </w:pPr>
    </w:p>
    <w:p w14:paraId="7FE6A38D" w14:textId="4E1D5055" w:rsidR="005E7AA6" w:rsidRDefault="005E7AA6" w:rsidP="005E7AA6">
      <w:pPr>
        <w:pStyle w:val="Teksti"/>
        <w:rPr>
          <w:lang w:val="en-US"/>
        </w:rPr>
      </w:pPr>
    </w:p>
    <w:p w14:paraId="559FAD50" w14:textId="69C8A722" w:rsidR="005E7AA6" w:rsidRDefault="005E7AA6" w:rsidP="005E7AA6">
      <w:pPr>
        <w:pStyle w:val="Teksti"/>
        <w:rPr>
          <w:lang w:val="en-US"/>
        </w:rPr>
      </w:pPr>
    </w:p>
    <w:p w14:paraId="51C0B1B8" w14:textId="686ECF09" w:rsidR="005E7AA6" w:rsidRDefault="005E7AA6" w:rsidP="005E7AA6">
      <w:pPr>
        <w:pStyle w:val="Teksti"/>
        <w:rPr>
          <w:lang w:val="en-US"/>
        </w:rPr>
      </w:pPr>
    </w:p>
    <w:p w14:paraId="7E097B62" w14:textId="4CCF6D1D" w:rsidR="005E7AA6" w:rsidRDefault="005E7AA6" w:rsidP="005E7AA6">
      <w:pPr>
        <w:pStyle w:val="Teksti"/>
        <w:rPr>
          <w:lang w:val="en-US"/>
        </w:rPr>
      </w:pPr>
    </w:p>
    <w:p w14:paraId="4C99DDF5" w14:textId="45E4D379" w:rsidR="005E7AA6" w:rsidRDefault="005E7AA6" w:rsidP="005E7AA6">
      <w:pPr>
        <w:pStyle w:val="Teksti"/>
        <w:rPr>
          <w:lang w:val="en-US"/>
        </w:rPr>
      </w:pPr>
    </w:p>
    <w:p w14:paraId="7691B021" w14:textId="59163496" w:rsidR="005E7AA6" w:rsidRDefault="005E7AA6" w:rsidP="005E7AA6">
      <w:pPr>
        <w:pStyle w:val="Otsikko11"/>
      </w:pPr>
      <w:bookmarkStart w:id="13" w:name="_Toc35170846"/>
      <w:r>
        <w:lastRenderedPageBreak/>
        <w:t>NONFUNCTIONAL REQUIREMENTS</w:t>
      </w:r>
      <w:bookmarkEnd w:id="13"/>
    </w:p>
    <w:p w14:paraId="4637CDAA" w14:textId="60C3F2A3" w:rsidR="007B5931" w:rsidRDefault="007B5931" w:rsidP="005E7AA6">
      <w:pPr>
        <w:pStyle w:val="Otsikko21"/>
        <w:rPr>
          <w:lang w:val="en-US"/>
        </w:rPr>
      </w:pPr>
      <w:bookmarkStart w:id="14" w:name="_Toc35170847"/>
      <w:r>
        <w:rPr>
          <w:lang w:val="en-US"/>
        </w:rPr>
        <w:t>PERFORMANCE REQUIREMENTS</w:t>
      </w:r>
      <w:bookmarkEnd w:id="14"/>
    </w:p>
    <w:p w14:paraId="584047AE" w14:textId="5E0124CE" w:rsidR="007B5931" w:rsidRPr="007B5931" w:rsidRDefault="007B5931" w:rsidP="007B5931">
      <w:pPr>
        <w:pStyle w:val="Teksti"/>
        <w:rPr>
          <w:lang w:val="en-US"/>
        </w:rPr>
      </w:pPr>
      <w:r w:rsidRPr="007B5931">
        <w:rPr>
          <w:lang w:val="en-US"/>
        </w:rPr>
        <w:t xml:space="preserve">The steps involved to perform the implementation of </w:t>
      </w:r>
      <w:r>
        <w:rPr>
          <w:lang w:val="en-US"/>
        </w:rPr>
        <w:t>the dice rolling application</w:t>
      </w:r>
      <w:r w:rsidRPr="007B5931">
        <w:rPr>
          <w:lang w:val="en-US"/>
        </w:rPr>
        <w:t xml:space="preserve"> </w:t>
      </w:r>
      <w:r>
        <w:rPr>
          <w:lang w:val="en-US"/>
        </w:rPr>
        <w:t>were</w:t>
      </w:r>
      <w:r w:rsidRPr="007B5931">
        <w:rPr>
          <w:lang w:val="en-US"/>
        </w:rPr>
        <w:t xml:space="preserve"> as listed below</w:t>
      </w:r>
      <w:r>
        <w:rPr>
          <w:lang w:val="en-US"/>
        </w:rPr>
        <w:t>:</w:t>
      </w:r>
    </w:p>
    <w:p w14:paraId="1B740BA9" w14:textId="77777777" w:rsidR="005E7AA6" w:rsidRPr="005E7AA6" w:rsidRDefault="005E7AA6" w:rsidP="005E7AA6">
      <w:pPr>
        <w:pStyle w:val="Teksti"/>
        <w:numPr>
          <w:ilvl w:val="0"/>
          <w:numId w:val="41"/>
        </w:numPr>
        <w:rPr>
          <w:lang w:val="en-US"/>
        </w:rPr>
      </w:pPr>
      <w:r>
        <w:rPr>
          <w:lang w:val="en-US"/>
        </w:rPr>
        <w:t>Implementing Google Firebase authorization. Coding was performed with C# programming language.</w:t>
      </w:r>
    </w:p>
    <w:p w14:paraId="4834CCC7" w14:textId="03A9E878" w:rsidR="005E7AA6" w:rsidRDefault="005E7AA6" w:rsidP="005E7AA6">
      <w:pPr>
        <w:pStyle w:val="Teksti"/>
        <w:numPr>
          <w:ilvl w:val="0"/>
          <w:numId w:val="41"/>
        </w:numPr>
        <w:rPr>
          <w:lang w:val="en-US"/>
        </w:rPr>
      </w:pPr>
      <w:r>
        <w:rPr>
          <w:lang w:val="en-US"/>
        </w:rPr>
        <w:t>Building the user interface. The building was done with Unity software.</w:t>
      </w:r>
    </w:p>
    <w:p w14:paraId="21C2EF23" w14:textId="46483429" w:rsidR="005E7AA6" w:rsidRDefault="005E7AA6" w:rsidP="005E7AA6">
      <w:pPr>
        <w:pStyle w:val="Teksti"/>
        <w:numPr>
          <w:ilvl w:val="0"/>
          <w:numId w:val="41"/>
        </w:numPr>
        <w:rPr>
          <w:lang w:val="en-US"/>
        </w:rPr>
      </w:pPr>
      <w:r>
        <w:rPr>
          <w:lang w:val="en-US"/>
        </w:rPr>
        <w:t>Implementing the dice roll to the interface, with C#.</w:t>
      </w:r>
    </w:p>
    <w:p w14:paraId="7F5B090F" w14:textId="6330FFD7" w:rsidR="005E7AA6" w:rsidRDefault="005E7AA6" w:rsidP="005E7AA6">
      <w:pPr>
        <w:pStyle w:val="Teksti"/>
        <w:numPr>
          <w:ilvl w:val="0"/>
          <w:numId w:val="41"/>
        </w:numPr>
        <w:rPr>
          <w:lang w:val="en-US"/>
        </w:rPr>
      </w:pPr>
      <w:r>
        <w:rPr>
          <w:lang w:val="en-US"/>
        </w:rPr>
        <w:t>Making sure that the application works with older android version</w:t>
      </w:r>
      <w:r w:rsidR="001C3827">
        <w:rPr>
          <w:lang w:val="en-US"/>
        </w:rPr>
        <w:t>s</w:t>
      </w:r>
      <w:r>
        <w:rPr>
          <w:lang w:val="en-US"/>
        </w:rPr>
        <w:t xml:space="preserve">.  </w:t>
      </w:r>
    </w:p>
    <w:p w14:paraId="69D3BF6F" w14:textId="3EDDBD53" w:rsidR="007B5931" w:rsidRDefault="00AB6703" w:rsidP="00AB6703">
      <w:pPr>
        <w:pStyle w:val="Otsikko21"/>
        <w:rPr>
          <w:lang w:val="en-US"/>
        </w:rPr>
      </w:pPr>
      <w:bookmarkStart w:id="15" w:name="_Toc35170848"/>
      <w:r>
        <w:rPr>
          <w:lang w:val="en-US"/>
        </w:rPr>
        <w:t>SECURITY REQUIREMENTS</w:t>
      </w:r>
      <w:bookmarkEnd w:id="15"/>
    </w:p>
    <w:p w14:paraId="5BB4F563" w14:textId="74CD8AF3" w:rsidR="00AB6703" w:rsidRPr="00AB6703" w:rsidRDefault="00AB6703" w:rsidP="00AB6703">
      <w:pPr>
        <w:pStyle w:val="Teksti"/>
        <w:rPr>
          <w:lang w:val="en-US"/>
        </w:rPr>
      </w:pPr>
      <w:r>
        <w:rPr>
          <w:lang w:val="en-US"/>
        </w:rPr>
        <w:t xml:space="preserve">The application is protected with Google Firebase authorization. It has a username and password as a login requirement. It checks that the user ID and the password matches and if they match it let’s you proceed to the program. </w:t>
      </w:r>
    </w:p>
    <w:p w14:paraId="45D45E3D" w14:textId="52B0064D" w:rsidR="004F0F51" w:rsidRPr="00D90F68" w:rsidRDefault="004F0F51">
      <w:pPr>
        <w:rPr>
          <w:lang w:val="en-US"/>
        </w:rPr>
      </w:pPr>
    </w:p>
    <w:sectPr w:rsidR="004F0F51" w:rsidRPr="00D90F68" w:rsidSect="00895539">
      <w:headerReference w:type="even" r:id="rId9"/>
      <w:headerReference w:type="default" r:id="rId10"/>
      <w:pgSz w:w="11906" w:h="16838"/>
      <w:pgMar w:top="1985" w:right="1701" w:bottom="1701" w:left="1701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A6573" w14:textId="77777777" w:rsidR="007B5F13" w:rsidRDefault="007B5F13" w:rsidP="000C1149">
      <w:r>
        <w:separator/>
      </w:r>
    </w:p>
  </w:endnote>
  <w:endnote w:type="continuationSeparator" w:id="0">
    <w:p w14:paraId="556AAF49" w14:textId="77777777" w:rsidR="007B5F13" w:rsidRDefault="007B5F13" w:rsidP="000C1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77C66" w14:textId="77777777" w:rsidR="007B5F13" w:rsidRDefault="007B5F13" w:rsidP="000C1149">
      <w:r>
        <w:separator/>
      </w:r>
    </w:p>
  </w:footnote>
  <w:footnote w:type="continuationSeparator" w:id="0">
    <w:p w14:paraId="53749B98" w14:textId="77777777" w:rsidR="007B5F13" w:rsidRDefault="007B5F13" w:rsidP="000C1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E4CEA" w14:textId="77777777" w:rsidR="000539D9" w:rsidRDefault="000539D9">
    <w:pPr>
      <w:pStyle w:val="Yltunniste"/>
      <w:framePr w:wrap="around" w:vAnchor="text" w:hAnchor="margin" w:xAlign="center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end"/>
    </w:r>
  </w:p>
  <w:p w14:paraId="48F9A711" w14:textId="77777777" w:rsidR="000539D9" w:rsidRDefault="000539D9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D5F1B" w14:textId="77777777" w:rsidR="000539D9" w:rsidRDefault="000539D9">
    <w:pPr>
      <w:pStyle w:val="Yltunniste"/>
      <w:framePr w:wrap="around" w:vAnchor="text" w:hAnchor="margin" w:xAlign="center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825AF4">
      <w:rPr>
        <w:rStyle w:val="Sivunumero"/>
        <w:noProof/>
      </w:rPr>
      <w:t>2</w:t>
    </w:r>
    <w:r>
      <w:rPr>
        <w:rStyle w:val="Sivunumero"/>
      </w:rPr>
      <w:fldChar w:fldCharType="end"/>
    </w:r>
  </w:p>
  <w:p w14:paraId="7DB686EA" w14:textId="77777777" w:rsidR="000539D9" w:rsidRDefault="000539D9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26EB"/>
    <w:multiLevelType w:val="hybridMultilevel"/>
    <w:tmpl w:val="5EBCEB08"/>
    <w:lvl w:ilvl="0" w:tplc="E7A898F6">
      <w:start w:val="1"/>
      <w:numFmt w:val="decimal"/>
      <w:lvlText w:val="Taulukko %1."/>
      <w:lvlJc w:val="left"/>
      <w:pPr>
        <w:tabs>
          <w:tab w:val="num" w:pos="1800"/>
        </w:tabs>
        <w:ind w:left="1418" w:hanging="1418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617B03"/>
    <w:multiLevelType w:val="hybridMultilevel"/>
    <w:tmpl w:val="AFB89F8E"/>
    <w:lvl w:ilvl="0" w:tplc="7856E8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B97C36"/>
    <w:multiLevelType w:val="multilevel"/>
    <w:tmpl w:val="5D064D66"/>
    <w:lvl w:ilvl="0">
      <w:start w:val="1"/>
      <w:numFmt w:val="decimal"/>
      <w:pStyle w:val="Potsikko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D842102"/>
    <w:multiLevelType w:val="hybridMultilevel"/>
    <w:tmpl w:val="02B2BF7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800FC"/>
    <w:multiLevelType w:val="hybridMultilevel"/>
    <w:tmpl w:val="998E596A"/>
    <w:lvl w:ilvl="0" w:tplc="3B3A7DE2">
      <w:start w:val="1"/>
      <w:numFmt w:val="decimal"/>
      <w:pStyle w:val="Kuvioteksti"/>
      <w:lvlText w:val="Taulukko %1.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0D14EA"/>
    <w:multiLevelType w:val="hybridMultilevel"/>
    <w:tmpl w:val="2D9E6D6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D15C3"/>
    <w:multiLevelType w:val="hybridMultilevel"/>
    <w:tmpl w:val="37285E32"/>
    <w:lvl w:ilvl="0" w:tplc="5F862AB0">
      <w:start w:val="1"/>
      <w:numFmt w:val="decimal"/>
      <w:lvlText w:val="Esimerkki %1.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8E39F2"/>
    <w:multiLevelType w:val="multilevel"/>
    <w:tmpl w:val="ED9AB6F6"/>
    <w:lvl w:ilvl="0">
      <w:start w:val="1"/>
      <w:numFmt w:val="decimal"/>
      <w:lvlText w:val="Chapter 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C883847"/>
    <w:multiLevelType w:val="hybridMultilevel"/>
    <w:tmpl w:val="8A127466"/>
    <w:lvl w:ilvl="0" w:tplc="AEE063CE">
      <w:start w:val="1"/>
      <w:numFmt w:val="decimal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F34451"/>
    <w:multiLevelType w:val="multilevel"/>
    <w:tmpl w:val="CDF851E8"/>
    <w:lvl w:ilvl="0">
      <w:start w:val="1"/>
      <w:numFmt w:val="decimal"/>
      <w:pStyle w:val="Otsikko1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Otsikko21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Otsikko31"/>
      <w:isLgl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1DAA40EC"/>
    <w:multiLevelType w:val="hybridMultilevel"/>
    <w:tmpl w:val="90AEC5EC"/>
    <w:lvl w:ilvl="0" w:tplc="7D302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4429C4"/>
    <w:multiLevelType w:val="hybridMultilevel"/>
    <w:tmpl w:val="1C788C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8D4B27"/>
    <w:multiLevelType w:val="hybridMultilevel"/>
    <w:tmpl w:val="71C2A1C2"/>
    <w:lvl w:ilvl="0" w:tplc="039837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D54B4"/>
    <w:multiLevelType w:val="hybridMultilevel"/>
    <w:tmpl w:val="EA0080DC"/>
    <w:lvl w:ilvl="0" w:tplc="0D524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593295D"/>
    <w:multiLevelType w:val="hybridMultilevel"/>
    <w:tmpl w:val="1AF0D2D4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5" w15:restartNumberingAfterBreak="0">
    <w:nsid w:val="27134940"/>
    <w:multiLevelType w:val="hybridMultilevel"/>
    <w:tmpl w:val="E08AB530"/>
    <w:lvl w:ilvl="0" w:tplc="D152C06A">
      <w:start w:val="1"/>
      <w:numFmt w:val="decimal"/>
      <w:lvlText w:val="(%1)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AB52553"/>
    <w:multiLevelType w:val="hybridMultilevel"/>
    <w:tmpl w:val="2996D9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76028B"/>
    <w:multiLevelType w:val="multilevel"/>
    <w:tmpl w:val="8C88A634"/>
    <w:lvl w:ilvl="0">
      <w:start w:val="1"/>
      <w:numFmt w:val="decimal"/>
      <w:isLgl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2D491363"/>
    <w:multiLevelType w:val="multilevel"/>
    <w:tmpl w:val="543AC9E8"/>
    <w:lvl w:ilvl="0">
      <w:start w:val="4"/>
      <w:numFmt w:val="decimal"/>
      <w:isLgl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30ED4331"/>
    <w:multiLevelType w:val="hybridMultilevel"/>
    <w:tmpl w:val="CCB2569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91C3819"/>
    <w:multiLevelType w:val="hybridMultilevel"/>
    <w:tmpl w:val="AAB8E8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3D12EE"/>
    <w:multiLevelType w:val="hybridMultilevel"/>
    <w:tmpl w:val="EC60E886"/>
    <w:lvl w:ilvl="0" w:tplc="F6A259D8">
      <w:start w:val="1"/>
      <w:numFmt w:val="bullet"/>
      <w:pStyle w:val="Luettelo1"/>
      <w:lvlText w:val="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5A7BAE"/>
    <w:multiLevelType w:val="hybridMultilevel"/>
    <w:tmpl w:val="4E1A9FE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4658654F"/>
    <w:multiLevelType w:val="multilevel"/>
    <w:tmpl w:val="95963D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A126845"/>
    <w:multiLevelType w:val="multilevel"/>
    <w:tmpl w:val="3AE6E63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4D5E482F"/>
    <w:multiLevelType w:val="hybridMultilevel"/>
    <w:tmpl w:val="281C1F06"/>
    <w:lvl w:ilvl="0" w:tplc="AE300F38">
      <w:start w:val="1"/>
      <w:numFmt w:val="decimal"/>
      <w:lvlText w:val="Kuva %1."/>
      <w:lvlJc w:val="left"/>
      <w:pPr>
        <w:tabs>
          <w:tab w:val="num" w:pos="108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0063083"/>
    <w:multiLevelType w:val="hybridMultilevel"/>
    <w:tmpl w:val="AA2A9B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FA3BEA"/>
    <w:multiLevelType w:val="multilevel"/>
    <w:tmpl w:val="D3481B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578F4572"/>
    <w:multiLevelType w:val="hybridMultilevel"/>
    <w:tmpl w:val="BE544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615E27"/>
    <w:multiLevelType w:val="hybridMultilevel"/>
    <w:tmpl w:val="9D9288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D504B7"/>
    <w:multiLevelType w:val="hybridMultilevel"/>
    <w:tmpl w:val="FEF003C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871D90"/>
    <w:multiLevelType w:val="hybridMultilevel"/>
    <w:tmpl w:val="2AFA11AC"/>
    <w:lvl w:ilvl="0" w:tplc="AEE063CE">
      <w:start w:val="1"/>
      <w:numFmt w:val="decimal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B31049F"/>
    <w:multiLevelType w:val="hybridMultilevel"/>
    <w:tmpl w:val="0DEECF7A"/>
    <w:lvl w:ilvl="0" w:tplc="0680B770">
      <w:start w:val="1"/>
      <w:numFmt w:val="decimal"/>
      <w:pStyle w:val="Kuvaselite"/>
      <w:lvlText w:val="Kuva %1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C3E4F19"/>
    <w:multiLevelType w:val="hybridMultilevel"/>
    <w:tmpl w:val="60724AFC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4" w15:restartNumberingAfterBreak="0">
    <w:nsid w:val="6E0922E5"/>
    <w:multiLevelType w:val="hybridMultilevel"/>
    <w:tmpl w:val="D2F0F8C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52422"/>
    <w:multiLevelType w:val="hybridMultilevel"/>
    <w:tmpl w:val="C9065DA8"/>
    <w:lvl w:ilvl="0" w:tplc="7D302BFC">
      <w:start w:val="1"/>
      <w:numFmt w:val="decimal"/>
      <w:lvlText w:val="%1."/>
      <w:lvlJc w:val="left"/>
      <w:pPr>
        <w:tabs>
          <w:tab w:val="num" w:pos="714"/>
        </w:tabs>
        <w:ind w:left="71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4"/>
        </w:tabs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4"/>
        </w:tabs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4"/>
        </w:tabs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4"/>
        </w:tabs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4"/>
        </w:tabs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4"/>
        </w:tabs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4"/>
        </w:tabs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4"/>
        </w:tabs>
        <w:ind w:left="6474" w:hanging="180"/>
      </w:pPr>
    </w:lvl>
  </w:abstractNum>
  <w:abstractNum w:abstractNumId="36" w15:restartNumberingAfterBreak="0">
    <w:nsid w:val="726A24FA"/>
    <w:multiLevelType w:val="hybridMultilevel"/>
    <w:tmpl w:val="7818C9DC"/>
    <w:lvl w:ilvl="0" w:tplc="903A794C">
      <w:start w:val="1"/>
      <w:numFmt w:val="decimal"/>
      <w:pStyle w:val="Esimerkki"/>
      <w:lvlText w:val="Esimerkki %1.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5E117CB"/>
    <w:multiLevelType w:val="hybridMultilevel"/>
    <w:tmpl w:val="11125F1E"/>
    <w:lvl w:ilvl="0" w:tplc="46409C8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A72C90"/>
    <w:multiLevelType w:val="hybridMultilevel"/>
    <w:tmpl w:val="AFE2282E"/>
    <w:lvl w:ilvl="0" w:tplc="D1567AD6">
      <w:start w:val="1"/>
      <w:numFmt w:val="decimal"/>
      <w:pStyle w:val="Taulukkoselite"/>
      <w:lvlText w:val="Taulukko 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DD7616"/>
    <w:multiLevelType w:val="hybridMultilevel"/>
    <w:tmpl w:val="13481C90"/>
    <w:lvl w:ilvl="0" w:tplc="71ECF1FC">
      <w:start w:val="1"/>
      <w:numFmt w:val="decimal"/>
      <w:pStyle w:val="Kuvioselite"/>
      <w:lvlText w:val="Kuvio 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9"/>
  </w:num>
  <w:num w:numId="3">
    <w:abstractNumId w:val="25"/>
  </w:num>
  <w:num w:numId="4">
    <w:abstractNumId w:val="4"/>
  </w:num>
  <w:num w:numId="5">
    <w:abstractNumId w:val="24"/>
  </w:num>
  <w:num w:numId="6">
    <w:abstractNumId w:val="7"/>
  </w:num>
  <w:num w:numId="7">
    <w:abstractNumId w:val="29"/>
  </w:num>
  <w:num w:numId="8">
    <w:abstractNumId w:val="37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8"/>
  </w:num>
  <w:num w:numId="13">
    <w:abstractNumId w:val="32"/>
  </w:num>
  <w:num w:numId="14">
    <w:abstractNumId w:val="28"/>
  </w:num>
  <w:num w:numId="15">
    <w:abstractNumId w:val="26"/>
  </w:num>
  <w:num w:numId="16">
    <w:abstractNumId w:val="33"/>
  </w:num>
  <w:num w:numId="17">
    <w:abstractNumId w:val="11"/>
  </w:num>
  <w:num w:numId="18">
    <w:abstractNumId w:val="31"/>
  </w:num>
  <w:num w:numId="19">
    <w:abstractNumId w:val="8"/>
  </w:num>
  <w:num w:numId="20">
    <w:abstractNumId w:val="0"/>
  </w:num>
  <w:num w:numId="21">
    <w:abstractNumId w:val="15"/>
  </w:num>
  <w:num w:numId="22">
    <w:abstractNumId w:val="16"/>
  </w:num>
  <w:num w:numId="23">
    <w:abstractNumId w:val="14"/>
  </w:num>
  <w:num w:numId="24">
    <w:abstractNumId w:val="20"/>
  </w:num>
  <w:num w:numId="25">
    <w:abstractNumId w:val="22"/>
  </w:num>
  <w:num w:numId="26">
    <w:abstractNumId w:val="19"/>
  </w:num>
  <w:num w:numId="27">
    <w:abstractNumId w:val="1"/>
  </w:num>
  <w:num w:numId="28">
    <w:abstractNumId w:val="13"/>
  </w:num>
  <w:num w:numId="29">
    <w:abstractNumId w:val="10"/>
  </w:num>
  <w:num w:numId="30">
    <w:abstractNumId w:val="35"/>
  </w:num>
  <w:num w:numId="31">
    <w:abstractNumId w:val="27"/>
  </w:num>
  <w:num w:numId="32">
    <w:abstractNumId w:val="21"/>
  </w:num>
  <w:num w:numId="33">
    <w:abstractNumId w:val="6"/>
  </w:num>
  <w:num w:numId="34">
    <w:abstractNumId w:val="36"/>
  </w:num>
  <w:num w:numId="35">
    <w:abstractNumId w:val="39"/>
  </w:num>
  <w:num w:numId="36">
    <w:abstractNumId w:val="38"/>
  </w:num>
  <w:num w:numId="37">
    <w:abstractNumId w:val="30"/>
  </w:num>
  <w:num w:numId="38">
    <w:abstractNumId w:val="5"/>
  </w:num>
  <w:num w:numId="39">
    <w:abstractNumId w:val="3"/>
  </w:num>
  <w:num w:numId="40">
    <w:abstractNumId w:val="34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i-FI" w:vendorID="64" w:dllVersion="0" w:nlCheck="1" w:checkStyle="0"/>
  <w:activeWritingStyle w:appName="MSWord" w:lang="sv-SE" w:vendorID="64" w:dllVersion="0" w:nlCheck="1" w:checkStyle="0"/>
  <w:proofState w:spelling="clean" w:grammar="clean"/>
  <w:attachedTemplate r:id="rId1"/>
  <w:defaultTabStop w:val="720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EFD"/>
    <w:rsid w:val="0005133F"/>
    <w:rsid w:val="000539D9"/>
    <w:rsid w:val="000A29C4"/>
    <w:rsid w:val="000B687F"/>
    <w:rsid w:val="000C1149"/>
    <w:rsid w:val="000F2ABA"/>
    <w:rsid w:val="0016095C"/>
    <w:rsid w:val="00162F77"/>
    <w:rsid w:val="0017034C"/>
    <w:rsid w:val="001B16F0"/>
    <w:rsid w:val="001B6AC3"/>
    <w:rsid w:val="001C3827"/>
    <w:rsid w:val="001D1521"/>
    <w:rsid w:val="00203FB3"/>
    <w:rsid w:val="00207E37"/>
    <w:rsid w:val="00224CFC"/>
    <w:rsid w:val="0024702D"/>
    <w:rsid w:val="00267848"/>
    <w:rsid w:val="002B7E2D"/>
    <w:rsid w:val="002E25DA"/>
    <w:rsid w:val="002F257B"/>
    <w:rsid w:val="00326E01"/>
    <w:rsid w:val="0036028F"/>
    <w:rsid w:val="003B400A"/>
    <w:rsid w:val="003E429A"/>
    <w:rsid w:val="004132FB"/>
    <w:rsid w:val="00414DE7"/>
    <w:rsid w:val="00432C50"/>
    <w:rsid w:val="0048504E"/>
    <w:rsid w:val="00485EFD"/>
    <w:rsid w:val="004D70AC"/>
    <w:rsid w:val="004F0F51"/>
    <w:rsid w:val="00500710"/>
    <w:rsid w:val="005262E8"/>
    <w:rsid w:val="00552495"/>
    <w:rsid w:val="00594876"/>
    <w:rsid w:val="005966CB"/>
    <w:rsid w:val="005D49CA"/>
    <w:rsid w:val="005E7AA6"/>
    <w:rsid w:val="00670CED"/>
    <w:rsid w:val="006C77E5"/>
    <w:rsid w:val="006E4F98"/>
    <w:rsid w:val="0071366E"/>
    <w:rsid w:val="00770FA8"/>
    <w:rsid w:val="00787D03"/>
    <w:rsid w:val="007B2E76"/>
    <w:rsid w:val="007B5931"/>
    <w:rsid w:val="007B5F13"/>
    <w:rsid w:val="007C7A40"/>
    <w:rsid w:val="007D45EE"/>
    <w:rsid w:val="008111D5"/>
    <w:rsid w:val="00825AF4"/>
    <w:rsid w:val="00825C9E"/>
    <w:rsid w:val="00861041"/>
    <w:rsid w:val="008874F8"/>
    <w:rsid w:val="00895539"/>
    <w:rsid w:val="008C4F0D"/>
    <w:rsid w:val="008D091C"/>
    <w:rsid w:val="00912096"/>
    <w:rsid w:val="00924379"/>
    <w:rsid w:val="00956837"/>
    <w:rsid w:val="00982487"/>
    <w:rsid w:val="00987B52"/>
    <w:rsid w:val="00A0341B"/>
    <w:rsid w:val="00A10830"/>
    <w:rsid w:val="00A26D63"/>
    <w:rsid w:val="00A40A3C"/>
    <w:rsid w:val="00A56349"/>
    <w:rsid w:val="00A756E4"/>
    <w:rsid w:val="00AA148F"/>
    <w:rsid w:val="00AA2953"/>
    <w:rsid w:val="00AB6703"/>
    <w:rsid w:val="00AC05C5"/>
    <w:rsid w:val="00AC5CFD"/>
    <w:rsid w:val="00AD2790"/>
    <w:rsid w:val="00AF1F36"/>
    <w:rsid w:val="00B502F0"/>
    <w:rsid w:val="00B75A90"/>
    <w:rsid w:val="00BB19CC"/>
    <w:rsid w:val="00BC3114"/>
    <w:rsid w:val="00BD0631"/>
    <w:rsid w:val="00BD556B"/>
    <w:rsid w:val="00BE6622"/>
    <w:rsid w:val="00C127BE"/>
    <w:rsid w:val="00C516D6"/>
    <w:rsid w:val="00CC2509"/>
    <w:rsid w:val="00CC5EFD"/>
    <w:rsid w:val="00CE402D"/>
    <w:rsid w:val="00D01EE9"/>
    <w:rsid w:val="00D104B5"/>
    <w:rsid w:val="00D56B3B"/>
    <w:rsid w:val="00D90F68"/>
    <w:rsid w:val="00DC78B0"/>
    <w:rsid w:val="00DE07E0"/>
    <w:rsid w:val="00DE5BBA"/>
    <w:rsid w:val="00E13035"/>
    <w:rsid w:val="00E801AB"/>
    <w:rsid w:val="00ED58FD"/>
    <w:rsid w:val="00F045DD"/>
    <w:rsid w:val="00F149F9"/>
    <w:rsid w:val="00F610D2"/>
    <w:rsid w:val="00F71C0E"/>
    <w:rsid w:val="00F76DD0"/>
    <w:rsid w:val="00FA033C"/>
    <w:rsid w:val="00FE115A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5812365"/>
  <w15:chartTrackingRefBased/>
  <w15:docId w15:val="{E45A5693-AE71-45C2-9E3B-13148173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semiHidden/>
    <w:qFormat/>
    <w:rsid w:val="00A10830"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semiHidden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Otsikko2">
    <w:name w:val="heading 2"/>
    <w:basedOn w:val="Normaali"/>
    <w:next w:val="Normaali"/>
    <w:semiHidden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tsikko3">
    <w:name w:val="heading 3"/>
    <w:basedOn w:val="Normaali"/>
    <w:next w:val="Normaali"/>
    <w:semiHidden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Otsikko4">
    <w:name w:val="heading 4"/>
    <w:basedOn w:val="Normaali"/>
    <w:next w:val="Normaali"/>
    <w:semiHidden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Otsikko5">
    <w:name w:val="heading 5"/>
    <w:basedOn w:val="Normaali"/>
    <w:next w:val="Normaali"/>
    <w:semiHidden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Otsikko6">
    <w:name w:val="heading 6"/>
    <w:basedOn w:val="Normaali"/>
    <w:next w:val="Normaali"/>
    <w:semiHidden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Otsikko7">
    <w:name w:val="heading 7"/>
    <w:basedOn w:val="Normaali"/>
    <w:next w:val="Normaali"/>
    <w:semiHidden/>
    <w:qFormat/>
    <w:pPr>
      <w:spacing w:before="240" w:after="60"/>
      <w:outlineLvl w:val="6"/>
    </w:pPr>
  </w:style>
  <w:style w:type="paragraph" w:styleId="Otsikko8">
    <w:name w:val="heading 8"/>
    <w:basedOn w:val="Normaali"/>
    <w:next w:val="Normaali"/>
    <w:semiHidden/>
    <w:qFormat/>
    <w:p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semiHidden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isluet2">
    <w:name w:val="toc 2"/>
    <w:basedOn w:val="Normaali"/>
    <w:next w:val="Normaali"/>
    <w:autoRedefine/>
    <w:uiPriority w:val="39"/>
    <w:rsid w:val="001B6AC3"/>
    <w:pPr>
      <w:tabs>
        <w:tab w:val="left" w:pos="960"/>
        <w:tab w:val="right" w:pos="8493"/>
      </w:tabs>
      <w:spacing w:before="240"/>
      <w:ind w:left="454"/>
    </w:pPr>
    <w:rPr>
      <w:noProof/>
    </w:rPr>
  </w:style>
  <w:style w:type="paragraph" w:customStyle="1" w:styleId="ETUSOTSIKKOT">
    <w:name w:val="ETUS/OTSIKKOT"/>
    <w:basedOn w:val="Normaali"/>
    <w:pPr>
      <w:spacing w:before="100" w:beforeAutospacing="1" w:after="480" w:line="360" w:lineRule="auto"/>
    </w:pPr>
    <w:rPr>
      <w:b/>
      <w:caps/>
    </w:rPr>
  </w:style>
  <w:style w:type="paragraph" w:customStyle="1" w:styleId="TekstiLHDELUETTELO">
    <w:name w:val="Teksti/LÄHDELUETTELO"/>
    <w:basedOn w:val="Teksti"/>
    <w:rsid w:val="00F045DD"/>
    <w:pPr>
      <w:spacing w:before="0" w:after="360"/>
      <w:ind w:left="357" w:hanging="357"/>
    </w:pPr>
  </w:style>
  <w:style w:type="paragraph" w:customStyle="1" w:styleId="Teksti">
    <w:name w:val="Teksti"/>
    <w:basedOn w:val="Normaali"/>
    <w:rsid w:val="005D49CA"/>
    <w:pPr>
      <w:spacing w:before="360" w:line="360" w:lineRule="auto"/>
      <w:jc w:val="both"/>
    </w:pPr>
  </w:style>
  <w:style w:type="paragraph" w:customStyle="1" w:styleId="ALKULAUSE">
    <w:name w:val="ALKULAUSE"/>
    <w:basedOn w:val="Normaali"/>
    <w:rsid w:val="001B6AC3"/>
    <w:pPr>
      <w:pageBreakBefore/>
      <w:tabs>
        <w:tab w:val="left" w:pos="3420"/>
      </w:tabs>
      <w:spacing w:after="360" w:line="360" w:lineRule="auto"/>
      <w:outlineLvl w:val="0"/>
    </w:pPr>
    <w:rPr>
      <w:caps/>
    </w:rPr>
  </w:style>
  <w:style w:type="paragraph" w:customStyle="1" w:styleId="SISLLYSLUETTELO">
    <w:name w:val="SISÄLLYSLUETTELO"/>
    <w:basedOn w:val="Teksti"/>
    <w:rsid w:val="00956837"/>
    <w:pPr>
      <w:spacing w:before="0" w:after="360"/>
      <w:outlineLvl w:val="0"/>
    </w:pPr>
    <w:rPr>
      <w:caps/>
    </w:rPr>
  </w:style>
  <w:style w:type="paragraph" w:styleId="Sisluet1">
    <w:name w:val="toc 1"/>
    <w:basedOn w:val="Normaali"/>
    <w:next w:val="Normaali"/>
    <w:autoRedefine/>
    <w:uiPriority w:val="39"/>
    <w:rsid w:val="00956837"/>
    <w:pPr>
      <w:tabs>
        <w:tab w:val="left" w:pos="480"/>
        <w:tab w:val="right" w:pos="8494"/>
      </w:tabs>
      <w:spacing w:before="480"/>
    </w:pPr>
    <w:rPr>
      <w:caps/>
      <w:noProof/>
      <w:color w:val="000000"/>
    </w:rPr>
  </w:style>
  <w:style w:type="paragraph" w:styleId="Sisluet3">
    <w:name w:val="toc 3"/>
    <w:basedOn w:val="Normaali"/>
    <w:next w:val="Normaali"/>
    <w:autoRedefine/>
    <w:uiPriority w:val="39"/>
    <w:rsid w:val="00956837"/>
    <w:pPr>
      <w:tabs>
        <w:tab w:val="left" w:pos="1440"/>
        <w:tab w:val="left" w:pos="1680"/>
        <w:tab w:val="right" w:pos="8493"/>
      </w:tabs>
      <w:spacing w:before="240"/>
      <w:ind w:left="964"/>
    </w:pPr>
    <w:rPr>
      <w:noProof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character" w:styleId="Hyperlinkki">
    <w:name w:val="Hyperlink"/>
    <w:uiPriority w:val="99"/>
    <w:rPr>
      <w:color w:val="0000FF"/>
      <w:u w:val="single"/>
    </w:rPr>
  </w:style>
  <w:style w:type="paragraph" w:customStyle="1" w:styleId="TIIVISTELMAINFO">
    <w:name w:val="TIIVISTELMA/INFO"/>
    <w:basedOn w:val="Normaali"/>
    <w:pPr>
      <w:pBdr>
        <w:top w:val="single" w:sz="18" w:space="1" w:color="auto"/>
        <w:bottom w:val="single" w:sz="18" w:space="1" w:color="auto"/>
      </w:pBdr>
      <w:tabs>
        <w:tab w:val="left" w:pos="3420"/>
        <w:tab w:val="right" w:pos="8460"/>
      </w:tabs>
    </w:pPr>
    <w:rPr>
      <w:b/>
      <w:bCs/>
      <w:iCs/>
    </w:rPr>
  </w:style>
  <w:style w:type="paragraph" w:customStyle="1" w:styleId="LYHENNEL">
    <w:name w:val="LYHENNEL"/>
    <w:basedOn w:val="Normaali"/>
    <w:pPr>
      <w:spacing w:after="360" w:line="360" w:lineRule="auto"/>
      <w:outlineLvl w:val="0"/>
    </w:pPr>
    <w:rPr>
      <w:caps/>
    </w:rPr>
  </w:style>
  <w:style w:type="paragraph" w:customStyle="1" w:styleId="Avainsanat">
    <w:name w:val="Avainsanat"/>
    <w:basedOn w:val="Normaali"/>
    <w:pPr>
      <w:pBdr>
        <w:top w:val="single" w:sz="18" w:space="1" w:color="auto"/>
      </w:pBdr>
    </w:pPr>
    <w:rPr>
      <w:b/>
    </w:rPr>
  </w:style>
  <w:style w:type="paragraph" w:customStyle="1" w:styleId="TIIVISTELMABSTRACT">
    <w:name w:val="TIIVISTELMÄ/ABSTRACT"/>
    <w:basedOn w:val="Teksti"/>
    <w:rsid w:val="00956837"/>
    <w:pPr>
      <w:spacing w:before="240" w:after="240" w:line="240" w:lineRule="auto"/>
      <w:outlineLvl w:val="0"/>
    </w:pPr>
    <w:rPr>
      <w:b/>
      <w:caps/>
    </w:rPr>
  </w:style>
  <w:style w:type="paragraph" w:customStyle="1" w:styleId="TIIVTeksti">
    <w:name w:val="TIIV.Teksti"/>
    <w:basedOn w:val="Teksti"/>
    <w:rsid w:val="00956837"/>
    <w:pPr>
      <w:spacing w:before="240" w:after="240" w:line="240" w:lineRule="auto"/>
    </w:pPr>
  </w:style>
  <w:style w:type="paragraph" w:styleId="Yltunniste">
    <w:name w:val="header"/>
    <w:basedOn w:val="Normaali"/>
    <w:semiHidden/>
    <w:pPr>
      <w:tabs>
        <w:tab w:val="center" w:pos="4819"/>
        <w:tab w:val="right" w:pos="9638"/>
      </w:tabs>
    </w:pPr>
  </w:style>
  <w:style w:type="paragraph" w:customStyle="1" w:styleId="Otsikko11">
    <w:name w:val="Otsikko 11"/>
    <w:basedOn w:val="Teksti"/>
    <w:next w:val="Teksti"/>
    <w:rsid w:val="00895539"/>
    <w:pPr>
      <w:pageBreakBefore/>
      <w:numPr>
        <w:numId w:val="2"/>
      </w:numPr>
      <w:spacing w:before="0" w:after="360"/>
      <w:outlineLvl w:val="0"/>
    </w:pPr>
    <w:rPr>
      <w:caps/>
      <w:sz w:val="28"/>
      <w:lang w:val="en-US"/>
    </w:rPr>
  </w:style>
  <w:style w:type="paragraph" w:customStyle="1" w:styleId="Otsikko21">
    <w:name w:val="Otsikko 21"/>
    <w:basedOn w:val="Teksti"/>
    <w:next w:val="Teksti"/>
    <w:rsid w:val="00BE6622"/>
    <w:pPr>
      <w:numPr>
        <w:ilvl w:val="1"/>
        <w:numId w:val="2"/>
      </w:numPr>
      <w:spacing w:before="840" w:after="360"/>
      <w:ind w:left="578" w:hanging="578"/>
      <w:outlineLvl w:val="1"/>
    </w:pPr>
  </w:style>
  <w:style w:type="paragraph" w:customStyle="1" w:styleId="Otsikko31">
    <w:name w:val="Otsikko 31"/>
    <w:basedOn w:val="Teksti"/>
    <w:next w:val="Teksti"/>
    <w:rsid w:val="00BE6622"/>
    <w:pPr>
      <w:numPr>
        <w:ilvl w:val="2"/>
        <w:numId w:val="2"/>
      </w:numPr>
      <w:spacing w:after="360"/>
      <w:outlineLvl w:val="2"/>
    </w:pPr>
  </w:style>
  <w:style w:type="paragraph" w:customStyle="1" w:styleId="ETUSAlaotsikko">
    <w:name w:val="ETUS/Alaotsikko"/>
    <w:basedOn w:val="Normaali"/>
    <w:pPr>
      <w:spacing w:after="480" w:line="360" w:lineRule="auto"/>
    </w:pPr>
    <w:rPr>
      <w:b/>
    </w:rPr>
  </w:style>
  <w:style w:type="paragraph" w:customStyle="1" w:styleId="Esimerkki">
    <w:name w:val="Esimerkki"/>
    <w:basedOn w:val="Teksti"/>
    <w:pPr>
      <w:numPr>
        <w:numId w:val="34"/>
      </w:numPr>
    </w:pPr>
  </w:style>
  <w:style w:type="paragraph" w:customStyle="1" w:styleId="ETUSDTYNIMI">
    <w:name w:val="ETUS/DTYÖNIMI"/>
    <w:basedOn w:val="ETUSOTSIKKOT"/>
    <w:pPr>
      <w:spacing w:after="360"/>
    </w:pPr>
  </w:style>
  <w:style w:type="character" w:styleId="Sivunumero">
    <w:name w:val="page number"/>
    <w:basedOn w:val="Kappaleenoletusfontti"/>
    <w:semiHidden/>
  </w:style>
  <w:style w:type="paragraph" w:customStyle="1" w:styleId="Tekstitaulukko">
    <w:name w:val="Teksti/taulukko"/>
    <w:basedOn w:val="Normaali"/>
    <w:next w:val="Tekstitaulukonjalkeen"/>
    <w:rsid w:val="00787D03"/>
    <w:pPr>
      <w:keepNext/>
      <w:keepLines/>
      <w:spacing w:before="120" w:after="120"/>
      <w:jc w:val="both"/>
    </w:pPr>
    <w:rPr>
      <w:iCs/>
    </w:rPr>
  </w:style>
  <w:style w:type="paragraph" w:customStyle="1" w:styleId="Taulukkoselite">
    <w:name w:val="Taulukkoselite"/>
    <w:basedOn w:val="Teksti"/>
    <w:next w:val="Tekstitaulukko"/>
    <w:rsid w:val="005D49CA"/>
    <w:pPr>
      <w:keepNext/>
      <w:numPr>
        <w:numId w:val="36"/>
      </w:numPr>
      <w:spacing w:before="480" w:after="120" w:line="240" w:lineRule="auto"/>
      <w:ind w:left="1134" w:hanging="1134"/>
    </w:pPr>
  </w:style>
  <w:style w:type="paragraph" w:customStyle="1" w:styleId="Ohjelmapatka">
    <w:name w:val="Ohjelmapatka"/>
    <w:basedOn w:val="Teksti"/>
    <w:rsid w:val="006E4F98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line="240" w:lineRule="auto"/>
      <w:ind w:left="567"/>
    </w:pPr>
    <w:rPr>
      <w:rFonts w:ascii="Courier New" w:hAnsi="Courier New"/>
      <w:lang w:val="en-US"/>
    </w:rPr>
  </w:style>
  <w:style w:type="paragraph" w:customStyle="1" w:styleId="Potsikko">
    <w:name w:val="Pääotsikko"/>
    <w:basedOn w:val="Normaali"/>
    <w:pPr>
      <w:numPr>
        <w:numId w:val="10"/>
      </w:numPr>
      <w:spacing w:line="480" w:lineRule="auto"/>
    </w:pPr>
    <w:rPr>
      <w:caps/>
      <w:sz w:val="28"/>
    </w:rPr>
  </w:style>
  <w:style w:type="paragraph" w:customStyle="1" w:styleId="ETUSTekij">
    <w:name w:val="ETUS/Tekijä"/>
    <w:basedOn w:val="Teksti"/>
    <w:pPr>
      <w:spacing w:after="600"/>
    </w:pPr>
  </w:style>
  <w:style w:type="paragraph" w:styleId="Alatunniste">
    <w:name w:val="footer"/>
    <w:basedOn w:val="Normaali"/>
    <w:link w:val="AlatunnisteChar"/>
    <w:uiPriority w:val="99"/>
    <w:semiHidden/>
    <w:unhideWhenUsed/>
    <w:rsid w:val="001B6AC3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link w:val="Alatunniste"/>
    <w:uiPriority w:val="99"/>
    <w:semiHidden/>
    <w:rsid w:val="001B6AC3"/>
    <w:rPr>
      <w:sz w:val="24"/>
      <w:szCs w:val="24"/>
      <w:lang w:val="en-GB" w:eastAsia="en-US"/>
    </w:rPr>
  </w:style>
  <w:style w:type="paragraph" w:customStyle="1" w:styleId="Kuvaselite">
    <w:name w:val="Kuvaselite"/>
    <w:basedOn w:val="Normaali"/>
    <w:next w:val="Teksti"/>
    <w:rsid w:val="008C4F0D"/>
    <w:pPr>
      <w:numPr>
        <w:numId w:val="13"/>
      </w:numPr>
      <w:tabs>
        <w:tab w:val="clear" w:pos="1134"/>
      </w:tabs>
      <w:spacing w:after="480"/>
    </w:pPr>
  </w:style>
  <w:style w:type="paragraph" w:customStyle="1" w:styleId="Kuva">
    <w:name w:val="Kuva"/>
    <w:basedOn w:val="Teksti"/>
    <w:next w:val="Kuvaselite"/>
    <w:qFormat/>
    <w:rsid w:val="008C4F0D"/>
    <w:pPr>
      <w:keepNext/>
      <w:spacing w:before="480" w:after="120" w:line="240" w:lineRule="auto"/>
      <w:jc w:val="center"/>
    </w:pPr>
  </w:style>
  <w:style w:type="paragraph" w:styleId="Alaviitteenteksti">
    <w:name w:val="footnote text"/>
    <w:basedOn w:val="Normaali"/>
    <w:semiHidden/>
    <w:rPr>
      <w:sz w:val="20"/>
      <w:szCs w:val="20"/>
      <w:lang w:val="en-US"/>
    </w:rPr>
  </w:style>
  <w:style w:type="character" w:styleId="AvattuHyperlinkki">
    <w:name w:val="FollowedHyperlink"/>
    <w:semiHidden/>
    <w:rPr>
      <w:color w:val="800080"/>
      <w:u w:val="single"/>
    </w:rPr>
  </w:style>
  <w:style w:type="paragraph" w:styleId="NormaaliWWW">
    <w:name w:val="Normal (Web)"/>
    <w:basedOn w:val="Normaali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Luettelo1">
    <w:name w:val="Luettelo1"/>
    <w:basedOn w:val="Teksti"/>
    <w:pPr>
      <w:numPr>
        <w:numId w:val="32"/>
      </w:numPr>
    </w:pPr>
  </w:style>
  <w:style w:type="paragraph" w:customStyle="1" w:styleId="ETUSpvm">
    <w:name w:val="ETUS/pvm"/>
    <w:basedOn w:val="Teksti"/>
    <w:pPr>
      <w:spacing w:line="240" w:lineRule="auto"/>
    </w:pPr>
  </w:style>
  <w:style w:type="paragraph" w:styleId="Kuvaotsikkoluettelo">
    <w:name w:val="table of figures"/>
    <w:basedOn w:val="Normaali"/>
    <w:next w:val="Normaali"/>
    <w:semiHidden/>
    <w:pPr>
      <w:spacing w:after="360" w:line="360" w:lineRule="auto"/>
      <w:ind w:left="480" w:hanging="480"/>
      <w:jc w:val="both"/>
    </w:pPr>
  </w:style>
  <w:style w:type="paragraph" w:customStyle="1" w:styleId="LHDELUETTELO">
    <w:name w:val="LÄHDELUETTELO"/>
    <w:basedOn w:val="SISLLYSLUETTELO"/>
    <w:next w:val="TekstiLHDELUETTELO"/>
    <w:rsid w:val="00DE5BBA"/>
  </w:style>
  <w:style w:type="paragraph" w:customStyle="1" w:styleId="ETUSvalvoja">
    <w:name w:val="ETUS/valvoja"/>
    <w:basedOn w:val="Normaali"/>
    <w:pPr>
      <w:tabs>
        <w:tab w:val="left" w:pos="3420"/>
      </w:tabs>
    </w:pPr>
  </w:style>
  <w:style w:type="paragraph" w:customStyle="1" w:styleId="ETUSohjaaja">
    <w:name w:val="ETUS/ohjaaja"/>
    <w:basedOn w:val="Normaali"/>
    <w:pPr>
      <w:tabs>
        <w:tab w:val="left" w:pos="3420"/>
      </w:tabs>
      <w:spacing w:line="360" w:lineRule="auto"/>
    </w:pPr>
  </w:style>
  <w:style w:type="paragraph" w:customStyle="1" w:styleId="Kuvioselite">
    <w:name w:val="Kuvioselite"/>
    <w:basedOn w:val="Kuvaselite"/>
    <w:next w:val="Teksti"/>
    <w:qFormat/>
    <w:rsid w:val="008C4F0D"/>
    <w:pPr>
      <w:numPr>
        <w:numId w:val="35"/>
      </w:numPr>
      <w:ind w:left="1134" w:hanging="1134"/>
    </w:pPr>
  </w:style>
  <w:style w:type="paragraph" w:customStyle="1" w:styleId="Kuvio">
    <w:name w:val="Kuvio"/>
    <w:basedOn w:val="Kuva"/>
    <w:next w:val="Kuvioselite"/>
    <w:qFormat/>
    <w:rsid w:val="008C4F0D"/>
  </w:style>
  <w:style w:type="paragraph" w:customStyle="1" w:styleId="Kuvioteksti">
    <w:name w:val="Kuvioteksti"/>
    <w:basedOn w:val="Normaali"/>
    <w:rsid w:val="007B2E76"/>
    <w:pPr>
      <w:numPr>
        <w:numId w:val="4"/>
      </w:numPr>
    </w:pPr>
  </w:style>
  <w:style w:type="table" w:styleId="TaulukkoRuudukko">
    <w:name w:val="Table Grid"/>
    <w:basedOn w:val="Normaalitaulukko"/>
    <w:uiPriority w:val="59"/>
    <w:rsid w:val="00787D03"/>
    <w:pPr>
      <w:keepNext/>
      <w:keepLines/>
    </w:p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kstitaulukonjalkeen">
    <w:name w:val="Teksti_taulukon_jalkeen"/>
    <w:basedOn w:val="Taulukkoselite"/>
    <w:next w:val="Teksti"/>
    <w:qFormat/>
    <w:rsid w:val="005D49CA"/>
    <w:pPr>
      <w:numPr>
        <w:numId w:val="0"/>
      </w:numPr>
    </w:pPr>
  </w:style>
  <w:style w:type="paragraph" w:customStyle="1" w:styleId="Muut">
    <w:name w:val="Muut"/>
    <w:basedOn w:val="Normaali"/>
    <w:qFormat/>
    <w:rsid w:val="006E4F98"/>
    <w:pPr>
      <w:ind w:firstLine="397"/>
      <w:jc w:val="both"/>
    </w:pPr>
    <w:rPr>
      <w:sz w:val="20"/>
      <w:lang w:eastAsia="fi-FI"/>
    </w:rPr>
  </w:style>
  <w:style w:type="table" w:customStyle="1" w:styleId="Taulukkotyyli">
    <w:name w:val="Taulukkotyyli"/>
    <w:basedOn w:val="Normaalitaulukko"/>
    <w:uiPriority w:val="99"/>
    <w:rsid w:val="00787D03"/>
    <w:tblPr/>
  </w:style>
  <w:style w:type="paragraph" w:customStyle="1" w:styleId="Ohjelmapatkaekarivi">
    <w:name w:val="Ohjelmapatka_ekarivi"/>
    <w:basedOn w:val="Ohjelmapatka"/>
    <w:next w:val="Ohjelmapatka"/>
    <w:qFormat/>
    <w:rsid w:val="006E4F98"/>
    <w:pPr>
      <w:spacing w:before="360"/>
    </w:pPr>
  </w:style>
  <w:style w:type="paragraph" w:customStyle="1" w:styleId="Ohjelmapatkaviimeinenrivi">
    <w:name w:val="Ohjelmapatka_viimeinen_rivi"/>
    <w:basedOn w:val="Ohjelmapatka"/>
    <w:next w:val="Teksti"/>
    <w:qFormat/>
    <w:rsid w:val="006E4F98"/>
    <w:pPr>
      <w:spacing w:after="360"/>
    </w:pPr>
  </w:style>
  <w:style w:type="paragraph" w:customStyle="1" w:styleId="Kaava">
    <w:name w:val="Kaava"/>
    <w:basedOn w:val="Teksti"/>
    <w:next w:val="Teksti"/>
    <w:qFormat/>
    <w:rsid w:val="005262E8"/>
    <w:pPr>
      <w:tabs>
        <w:tab w:val="right" w:pos="8505"/>
      </w:tabs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ED58FD"/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D58FD"/>
    <w:rPr>
      <w:rFonts w:ascii="Segoe UI" w:hAnsi="Segoe UI" w:cs="Segoe UI"/>
      <w:sz w:val="18"/>
      <w:szCs w:val="18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24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9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?hl=f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102784\Downloads\Word-pohja201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59EBD6-B13C-4BA4-9707-9D902C004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Word-pohja2014</Template>
  <TotalTime>16</TotalTime>
  <Pages>6</Pages>
  <Words>378</Words>
  <Characters>3068</Characters>
  <Application>Microsoft Office Word</Application>
  <DocSecurity>0</DocSecurity>
  <Lines>25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VAASAN YLIOPISTO</vt:lpstr>
      <vt:lpstr>VAASAN YLIOPISTO</vt:lpstr>
    </vt:vector>
  </TitlesOfParts>
  <Company>Vaasan yliopisto</Company>
  <LinksUpToDate>false</LinksUpToDate>
  <CharactersWithSpaces>3440</CharactersWithSpaces>
  <SharedDoc>false</SharedDoc>
  <HLinks>
    <vt:vector size="78" baseType="variant">
      <vt:variant>
        <vt:i4>1966136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_Toc399765425</vt:lpwstr>
      </vt:variant>
      <vt:variant>
        <vt:i4>1966136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_Toc399765424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_Toc399765423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_Toc399765422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_Toc399765421</vt:lpwstr>
      </vt:variant>
      <vt:variant>
        <vt:i4>1966136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_Toc399765420</vt:lpwstr>
      </vt:variant>
      <vt:variant>
        <vt:i4>1900600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_Toc399765419</vt:lpwstr>
      </vt:variant>
      <vt:variant>
        <vt:i4>1900600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_Toc399765418</vt:lpwstr>
      </vt:variant>
      <vt:variant>
        <vt:i4>1900600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_Toc399765417</vt:lpwstr>
      </vt:variant>
      <vt:variant>
        <vt:i4>1900600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_Toc399765416</vt:lpwstr>
      </vt:variant>
      <vt:variant>
        <vt:i4>1900600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_Toc399765415</vt:lpwstr>
      </vt:variant>
      <vt:variant>
        <vt:i4>1900600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_Toc399765414</vt:lpwstr>
      </vt:variant>
      <vt:variant>
        <vt:i4>1900600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_Toc399765413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VAASAN YLIOPISTO</dc:title>
  <dc:subject/>
  <dc:creator>Matias Talonpoika</dc:creator>
  <cp:keywords/>
  <cp:lastModifiedBy>Vili Auranen</cp:lastModifiedBy>
  <cp:revision>8</cp:revision>
  <cp:lastPrinted>2006-08-25T07:03:00Z</cp:lastPrinted>
  <dcterms:created xsi:type="dcterms:W3CDTF">2020-03-15T11:04:00Z</dcterms:created>
  <dcterms:modified xsi:type="dcterms:W3CDTF">2020-03-15T11:20:00Z</dcterms:modified>
</cp:coreProperties>
</file>